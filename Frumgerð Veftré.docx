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18F" w:rsidRDefault="00C84326">
      <w:bookmarkStart w:id="0" w:name="_GoBack"/>
      <w:r>
        <w:rPr>
          <w:noProof/>
        </w:rPr>
        <w:drawing>
          <wp:inline distT="0" distB="0" distL="0" distR="0">
            <wp:extent cx="6186114" cy="3530379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F301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26"/>
    <w:rsid w:val="0046240C"/>
    <w:rsid w:val="009317EC"/>
    <w:rsid w:val="00C84326"/>
    <w:rsid w:val="00E2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07D2D-8A0C-4892-A683-4652E583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3A52D5-39C4-4103-8473-D13B0F50935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C44B248-FEF1-4BCE-918B-AAF71238220A}">
      <dgm:prSet phldrT="[Text]"/>
      <dgm:spPr/>
      <dgm:t>
        <a:bodyPr/>
        <a:lstStyle/>
        <a:p>
          <a:r>
            <a:rPr lang="en-US"/>
            <a:t>Elvis Presley</a:t>
          </a:r>
        </a:p>
      </dgm:t>
    </dgm:pt>
    <dgm:pt modelId="{8D9968EC-43FA-4B00-9BBF-74C3D51F9D3F}" type="parTrans" cxnId="{254B13FB-DD1C-4766-A2F8-8629456C3DBA}">
      <dgm:prSet/>
      <dgm:spPr/>
      <dgm:t>
        <a:bodyPr/>
        <a:lstStyle/>
        <a:p>
          <a:endParaRPr lang="en-US"/>
        </a:p>
      </dgm:t>
    </dgm:pt>
    <dgm:pt modelId="{991BED11-9B8F-4B0A-9227-DF979AC74C39}" type="sibTrans" cxnId="{254B13FB-DD1C-4766-A2F8-8629456C3DBA}">
      <dgm:prSet/>
      <dgm:spPr/>
      <dgm:t>
        <a:bodyPr/>
        <a:lstStyle/>
        <a:p>
          <a:endParaRPr lang="en-US"/>
        </a:p>
      </dgm:t>
    </dgm:pt>
    <dgm:pt modelId="{80CC2DB7-58DD-48C6-9429-0079AACBC09D}" type="asst">
      <dgm:prSet phldrT="[Text]"/>
      <dgm:spPr/>
      <dgm:t>
        <a:bodyPr/>
        <a:lstStyle/>
        <a:p>
          <a:r>
            <a:rPr lang="en-US"/>
            <a:t>Forsíða</a:t>
          </a:r>
        </a:p>
      </dgm:t>
    </dgm:pt>
    <dgm:pt modelId="{B039A837-6EFA-458F-8042-DA5BB449BB9B}" type="parTrans" cxnId="{9A8B0482-BCDF-46B4-ADB6-C1E2151AE32D}">
      <dgm:prSet/>
      <dgm:spPr/>
      <dgm:t>
        <a:bodyPr/>
        <a:lstStyle/>
        <a:p>
          <a:endParaRPr lang="en-US"/>
        </a:p>
      </dgm:t>
    </dgm:pt>
    <dgm:pt modelId="{EAA4ECD0-4822-412C-9E8F-72955F8F45D7}" type="sibTrans" cxnId="{9A8B0482-BCDF-46B4-ADB6-C1E2151AE32D}">
      <dgm:prSet/>
      <dgm:spPr/>
      <dgm:t>
        <a:bodyPr/>
        <a:lstStyle/>
        <a:p>
          <a:endParaRPr lang="en-US"/>
        </a:p>
      </dgm:t>
    </dgm:pt>
    <dgm:pt modelId="{693CCEF7-B582-46B9-8076-A0A0CF94F7A1}">
      <dgm:prSet phldrT="[Text]"/>
      <dgm:spPr/>
      <dgm:t>
        <a:bodyPr/>
        <a:lstStyle/>
        <a:p>
          <a:r>
            <a:rPr lang="en-US"/>
            <a:t>Miðasala</a:t>
          </a:r>
        </a:p>
      </dgm:t>
    </dgm:pt>
    <dgm:pt modelId="{4E35F409-6CED-47A9-8B15-F8929B543915}" type="parTrans" cxnId="{605A397B-8692-492F-8C03-E222CA32AD11}">
      <dgm:prSet/>
      <dgm:spPr/>
      <dgm:t>
        <a:bodyPr/>
        <a:lstStyle/>
        <a:p>
          <a:endParaRPr lang="en-US"/>
        </a:p>
      </dgm:t>
    </dgm:pt>
    <dgm:pt modelId="{296D731E-45F3-4D92-AE41-C9F479351A77}" type="sibTrans" cxnId="{605A397B-8692-492F-8C03-E222CA32AD11}">
      <dgm:prSet/>
      <dgm:spPr/>
      <dgm:t>
        <a:bodyPr/>
        <a:lstStyle/>
        <a:p>
          <a:endParaRPr lang="en-US"/>
        </a:p>
      </dgm:t>
    </dgm:pt>
    <dgm:pt modelId="{6569A1F1-4518-41CC-BCDA-F3DCA5AB7CED}">
      <dgm:prSet phldrT="[Text]"/>
      <dgm:spPr/>
      <dgm:t>
        <a:bodyPr/>
        <a:lstStyle/>
        <a:p>
          <a:r>
            <a:rPr lang="en-US"/>
            <a:t>Dagsetning og tími</a:t>
          </a:r>
        </a:p>
      </dgm:t>
    </dgm:pt>
    <dgm:pt modelId="{7FB8C25A-3A68-41A6-B992-F87CE22EA677}" type="parTrans" cxnId="{0E8DAF33-98E8-47F9-9AFE-1E3AE8EE3E8C}">
      <dgm:prSet/>
      <dgm:spPr/>
      <dgm:t>
        <a:bodyPr/>
        <a:lstStyle/>
        <a:p>
          <a:endParaRPr lang="en-US"/>
        </a:p>
      </dgm:t>
    </dgm:pt>
    <dgm:pt modelId="{61A865AA-C837-4A92-8D37-C6BD54E31D2C}" type="sibTrans" cxnId="{0E8DAF33-98E8-47F9-9AFE-1E3AE8EE3E8C}">
      <dgm:prSet/>
      <dgm:spPr/>
      <dgm:t>
        <a:bodyPr/>
        <a:lstStyle/>
        <a:p>
          <a:endParaRPr lang="en-US"/>
        </a:p>
      </dgm:t>
    </dgm:pt>
    <dgm:pt modelId="{9535E2B5-F3A6-4D6E-9DD5-4DD93EBDB451}">
      <dgm:prSet phldrT="[Text]"/>
      <dgm:spPr/>
      <dgm:t>
        <a:bodyPr/>
        <a:lstStyle/>
        <a:p>
          <a:r>
            <a:rPr lang="en-US"/>
            <a:t>Atburður</a:t>
          </a:r>
        </a:p>
      </dgm:t>
    </dgm:pt>
    <dgm:pt modelId="{9B228E48-27BA-41F0-B75E-B5F529764D6B}" type="parTrans" cxnId="{617E6162-C5E9-40FB-BC90-A395DF173452}">
      <dgm:prSet/>
      <dgm:spPr/>
      <dgm:t>
        <a:bodyPr/>
        <a:lstStyle/>
        <a:p>
          <a:endParaRPr lang="en-US"/>
        </a:p>
      </dgm:t>
    </dgm:pt>
    <dgm:pt modelId="{2A132513-D129-47AD-B76D-F004B4C3C1E3}" type="sibTrans" cxnId="{617E6162-C5E9-40FB-BC90-A395DF173452}">
      <dgm:prSet/>
      <dgm:spPr/>
      <dgm:t>
        <a:bodyPr/>
        <a:lstStyle/>
        <a:p>
          <a:endParaRPr lang="en-US"/>
        </a:p>
      </dgm:t>
    </dgm:pt>
    <dgm:pt modelId="{6769DF52-F08D-4DF5-9D10-573D012E53D8}">
      <dgm:prSet/>
      <dgm:spPr/>
      <dgm:t>
        <a:bodyPr/>
        <a:lstStyle/>
        <a:p>
          <a:r>
            <a:rPr lang="en-US"/>
            <a:t>Verð</a:t>
          </a:r>
        </a:p>
      </dgm:t>
    </dgm:pt>
    <dgm:pt modelId="{8249DE91-70D9-4EB1-BFFC-648AC1A685A5}" type="parTrans" cxnId="{247C842C-721B-47E3-9E26-ADF924C903C7}">
      <dgm:prSet/>
      <dgm:spPr/>
      <dgm:t>
        <a:bodyPr/>
        <a:lstStyle/>
        <a:p>
          <a:endParaRPr lang="en-US"/>
        </a:p>
      </dgm:t>
    </dgm:pt>
    <dgm:pt modelId="{9DF561BE-FC5D-427C-8ECE-44CD6C932A9B}" type="sibTrans" cxnId="{247C842C-721B-47E3-9E26-ADF924C903C7}">
      <dgm:prSet/>
      <dgm:spPr/>
      <dgm:t>
        <a:bodyPr/>
        <a:lstStyle/>
        <a:p>
          <a:endParaRPr lang="en-US"/>
        </a:p>
      </dgm:t>
    </dgm:pt>
    <dgm:pt modelId="{71EA3919-F726-4DC7-AEBE-E5F14C8D4E07}">
      <dgm:prSet/>
      <dgm:spPr/>
      <dgm:t>
        <a:bodyPr/>
        <a:lstStyle/>
        <a:p>
          <a:r>
            <a:rPr lang="en-US"/>
            <a:t>Lagalisti og Upplýsingar</a:t>
          </a:r>
        </a:p>
      </dgm:t>
    </dgm:pt>
    <dgm:pt modelId="{FCD49E03-3A16-462F-AC02-403D739E9360}" type="parTrans" cxnId="{3C664688-2BB3-4AA4-A375-7CA205B07ACF}">
      <dgm:prSet/>
      <dgm:spPr/>
      <dgm:t>
        <a:bodyPr/>
        <a:lstStyle/>
        <a:p>
          <a:endParaRPr lang="en-US"/>
        </a:p>
      </dgm:t>
    </dgm:pt>
    <dgm:pt modelId="{93AB3D7D-1F7B-4E9C-97CC-1F5E84890DD0}" type="sibTrans" cxnId="{3C664688-2BB3-4AA4-A375-7CA205B07ACF}">
      <dgm:prSet/>
      <dgm:spPr/>
      <dgm:t>
        <a:bodyPr/>
        <a:lstStyle/>
        <a:p>
          <a:endParaRPr lang="en-US"/>
        </a:p>
      </dgm:t>
    </dgm:pt>
    <dgm:pt modelId="{91B1FA5E-CE73-4908-9F29-61769E121E3A}">
      <dgm:prSet/>
      <dgm:spPr/>
      <dgm:t>
        <a:bodyPr/>
        <a:lstStyle/>
        <a:p>
          <a:r>
            <a:rPr lang="en-US"/>
            <a:t>Staður</a:t>
          </a:r>
        </a:p>
      </dgm:t>
    </dgm:pt>
    <dgm:pt modelId="{6DDF3D84-780E-4F55-8848-5E9F5A2E3C13}" type="parTrans" cxnId="{06BAC00D-62C0-4301-A34C-2CC3C1A37BA7}">
      <dgm:prSet/>
      <dgm:spPr/>
      <dgm:t>
        <a:bodyPr/>
        <a:lstStyle/>
        <a:p>
          <a:endParaRPr lang="en-US"/>
        </a:p>
      </dgm:t>
    </dgm:pt>
    <dgm:pt modelId="{AFA50DED-256A-4140-8E44-E54ED4B83B6A}" type="sibTrans" cxnId="{06BAC00D-62C0-4301-A34C-2CC3C1A37BA7}">
      <dgm:prSet/>
      <dgm:spPr/>
      <dgm:t>
        <a:bodyPr/>
        <a:lstStyle/>
        <a:p>
          <a:endParaRPr lang="en-US"/>
        </a:p>
      </dgm:t>
    </dgm:pt>
    <dgm:pt modelId="{940F52A3-4A78-471C-98E2-DC198C7EAA13}">
      <dgm:prSet/>
      <dgm:spPr/>
      <dgm:t>
        <a:bodyPr/>
        <a:lstStyle/>
        <a:p>
          <a:r>
            <a:rPr lang="en-US"/>
            <a:t>Veitingar</a:t>
          </a:r>
        </a:p>
      </dgm:t>
    </dgm:pt>
    <dgm:pt modelId="{9A6A8162-6FD4-4140-859E-C316A921C82A}" type="parTrans" cxnId="{44F7CCE6-FB4F-46EA-AFA2-7D10A4C8C076}">
      <dgm:prSet/>
      <dgm:spPr/>
      <dgm:t>
        <a:bodyPr/>
        <a:lstStyle/>
        <a:p>
          <a:endParaRPr lang="en-US"/>
        </a:p>
      </dgm:t>
    </dgm:pt>
    <dgm:pt modelId="{30CE87F1-068E-4B90-9E8A-10FEF0E155E3}" type="sibTrans" cxnId="{44F7CCE6-FB4F-46EA-AFA2-7D10A4C8C076}">
      <dgm:prSet/>
      <dgm:spPr/>
      <dgm:t>
        <a:bodyPr/>
        <a:lstStyle/>
        <a:p>
          <a:endParaRPr lang="en-US"/>
        </a:p>
      </dgm:t>
    </dgm:pt>
    <dgm:pt modelId="{64105631-1814-4DF8-8A64-FC20352FC1D7}">
      <dgm:prSet/>
      <dgm:spPr/>
      <dgm:t>
        <a:bodyPr/>
        <a:lstStyle/>
        <a:p>
          <a:r>
            <a:rPr lang="en-US"/>
            <a:t>Persónulegar Upplýsingar</a:t>
          </a:r>
        </a:p>
      </dgm:t>
    </dgm:pt>
    <dgm:pt modelId="{5D0E293E-64BE-4505-BBB1-18A46BBA8436}" type="parTrans" cxnId="{C8DEEB5A-0AAF-44BD-9261-2154111EA727}">
      <dgm:prSet/>
      <dgm:spPr/>
      <dgm:t>
        <a:bodyPr/>
        <a:lstStyle/>
        <a:p>
          <a:endParaRPr lang="en-US"/>
        </a:p>
      </dgm:t>
    </dgm:pt>
    <dgm:pt modelId="{2F63218A-0959-4DA3-98C7-1B52A68A45AF}" type="sibTrans" cxnId="{C8DEEB5A-0AAF-44BD-9261-2154111EA727}">
      <dgm:prSet/>
      <dgm:spPr/>
      <dgm:t>
        <a:bodyPr/>
        <a:lstStyle/>
        <a:p>
          <a:endParaRPr lang="en-US"/>
        </a:p>
      </dgm:t>
    </dgm:pt>
    <dgm:pt modelId="{00F40309-01A5-404D-93A5-49B69F3BB67A}">
      <dgm:prSet/>
      <dgm:spPr/>
      <dgm:t>
        <a:bodyPr/>
        <a:lstStyle/>
        <a:p>
          <a:r>
            <a:rPr lang="en-US"/>
            <a:t>Borgunarvalkostur</a:t>
          </a:r>
        </a:p>
      </dgm:t>
    </dgm:pt>
    <dgm:pt modelId="{59E6DAC6-B9F9-4C54-A68A-999DBD342EA9}" type="parTrans" cxnId="{9ED66B1F-531D-4FD1-94D1-23CAEDBA871C}">
      <dgm:prSet/>
      <dgm:spPr/>
      <dgm:t>
        <a:bodyPr/>
        <a:lstStyle/>
        <a:p>
          <a:endParaRPr lang="en-US"/>
        </a:p>
      </dgm:t>
    </dgm:pt>
    <dgm:pt modelId="{73E52740-8EE0-49BF-804C-3569A11B74BE}" type="sibTrans" cxnId="{9ED66B1F-531D-4FD1-94D1-23CAEDBA871C}">
      <dgm:prSet/>
      <dgm:spPr/>
      <dgm:t>
        <a:bodyPr/>
        <a:lstStyle/>
        <a:p>
          <a:endParaRPr lang="en-US"/>
        </a:p>
      </dgm:t>
    </dgm:pt>
    <dgm:pt modelId="{CD8EBDA7-7B08-40C3-B940-C99652D8EEC6}" type="pres">
      <dgm:prSet presAssocID="{123A52D5-39C4-4103-8473-D13B0F50935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17865A-3A82-4749-9EEA-3E7AAFD7CDC1}" type="pres">
      <dgm:prSet presAssocID="{0C44B248-FEF1-4BCE-918B-AAF71238220A}" presName="hierRoot1" presStyleCnt="0">
        <dgm:presLayoutVars>
          <dgm:hierBranch val="init"/>
        </dgm:presLayoutVars>
      </dgm:prSet>
      <dgm:spPr/>
    </dgm:pt>
    <dgm:pt modelId="{E09219CF-A825-47A8-ADA5-AF17360C2421}" type="pres">
      <dgm:prSet presAssocID="{0C44B248-FEF1-4BCE-918B-AAF71238220A}" presName="rootComposite1" presStyleCnt="0"/>
      <dgm:spPr/>
    </dgm:pt>
    <dgm:pt modelId="{2BE68761-9A2B-49DC-89F1-D661A17739EF}" type="pres">
      <dgm:prSet presAssocID="{0C44B248-FEF1-4BCE-918B-AAF71238220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E3A4ED-1ABD-4046-AA2A-0D3D1CB5E215}" type="pres">
      <dgm:prSet presAssocID="{0C44B248-FEF1-4BCE-918B-AAF71238220A}" presName="rootConnector1" presStyleLbl="node1" presStyleIdx="0" presStyleCnt="0"/>
      <dgm:spPr/>
    </dgm:pt>
    <dgm:pt modelId="{75E7CC48-CA9E-400D-AE6E-855197EA5191}" type="pres">
      <dgm:prSet presAssocID="{0C44B248-FEF1-4BCE-918B-AAF71238220A}" presName="hierChild2" presStyleCnt="0"/>
      <dgm:spPr/>
    </dgm:pt>
    <dgm:pt modelId="{3E1927B2-5918-4ACF-ABB0-E1D8145257B7}" type="pres">
      <dgm:prSet presAssocID="{4E35F409-6CED-47A9-8B15-F8929B543915}" presName="Name37" presStyleLbl="parChTrans1D2" presStyleIdx="0" presStyleCnt="2"/>
      <dgm:spPr/>
    </dgm:pt>
    <dgm:pt modelId="{C9631E69-1AAE-4B16-BBE2-537F200985F2}" type="pres">
      <dgm:prSet presAssocID="{693CCEF7-B582-46B9-8076-A0A0CF94F7A1}" presName="hierRoot2" presStyleCnt="0">
        <dgm:presLayoutVars>
          <dgm:hierBranch val="init"/>
        </dgm:presLayoutVars>
      </dgm:prSet>
      <dgm:spPr/>
    </dgm:pt>
    <dgm:pt modelId="{B6F05677-A0FD-435F-BF32-A4755CB70D17}" type="pres">
      <dgm:prSet presAssocID="{693CCEF7-B582-46B9-8076-A0A0CF94F7A1}" presName="rootComposite" presStyleCnt="0"/>
      <dgm:spPr/>
    </dgm:pt>
    <dgm:pt modelId="{46734D87-48A8-438D-860F-801A9ED4B65F}" type="pres">
      <dgm:prSet presAssocID="{693CCEF7-B582-46B9-8076-A0A0CF94F7A1}" presName="rootText" presStyleLbl="node2" presStyleIdx="0" presStyleCnt="1" custAng="0" custLinFactX="58569" custLinFactY="-211410" custLinFactNeighborX="100000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027F8B-84DC-4418-8CA9-A67DB03DD9CB}" type="pres">
      <dgm:prSet presAssocID="{693CCEF7-B582-46B9-8076-A0A0CF94F7A1}" presName="rootConnector" presStyleLbl="node2" presStyleIdx="0" presStyleCnt="1"/>
      <dgm:spPr/>
    </dgm:pt>
    <dgm:pt modelId="{8D4F678E-8303-4809-8939-978F746EEA31}" type="pres">
      <dgm:prSet presAssocID="{693CCEF7-B582-46B9-8076-A0A0CF94F7A1}" presName="hierChild4" presStyleCnt="0"/>
      <dgm:spPr/>
    </dgm:pt>
    <dgm:pt modelId="{E512669F-164C-4C1A-8D3B-DF3C4F6FE7F3}" type="pres">
      <dgm:prSet presAssocID="{8249DE91-70D9-4EB1-BFFC-648AC1A685A5}" presName="Name37" presStyleLbl="parChTrans1D3" presStyleIdx="0" presStyleCnt="8"/>
      <dgm:spPr/>
    </dgm:pt>
    <dgm:pt modelId="{83B56DA4-BDFA-467C-BD6F-AC5AE71EBA19}" type="pres">
      <dgm:prSet presAssocID="{6769DF52-F08D-4DF5-9D10-573D012E53D8}" presName="hierRoot2" presStyleCnt="0">
        <dgm:presLayoutVars>
          <dgm:hierBranch val="init"/>
        </dgm:presLayoutVars>
      </dgm:prSet>
      <dgm:spPr/>
    </dgm:pt>
    <dgm:pt modelId="{8ACDA675-3086-4D6B-8CC5-F3C2D8A30ADB}" type="pres">
      <dgm:prSet presAssocID="{6769DF52-F08D-4DF5-9D10-573D012E53D8}" presName="rootComposite" presStyleCnt="0"/>
      <dgm:spPr/>
    </dgm:pt>
    <dgm:pt modelId="{5E0DFDB9-3661-44E5-B27D-A3000482C96D}" type="pres">
      <dgm:prSet presAssocID="{6769DF52-F08D-4DF5-9D10-573D012E53D8}" presName="rootText" presStyleLbl="node3" presStyleIdx="0" presStyleCnt="8" custLinFactY="-209966" custLinFactNeighborX="30949" custLinFactNeighborY="-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B6C230-365D-46A7-B0C4-A3D768F9A9E6}" type="pres">
      <dgm:prSet presAssocID="{6769DF52-F08D-4DF5-9D10-573D012E53D8}" presName="rootConnector" presStyleLbl="node3" presStyleIdx="0" presStyleCnt="8"/>
      <dgm:spPr/>
    </dgm:pt>
    <dgm:pt modelId="{67D99465-B017-4024-B84B-AF97156DE5A0}" type="pres">
      <dgm:prSet presAssocID="{6769DF52-F08D-4DF5-9D10-573D012E53D8}" presName="hierChild4" presStyleCnt="0"/>
      <dgm:spPr/>
    </dgm:pt>
    <dgm:pt modelId="{473AE219-002B-4DB2-9C0D-BCAE324C3EF6}" type="pres">
      <dgm:prSet presAssocID="{6769DF52-F08D-4DF5-9D10-573D012E53D8}" presName="hierChild5" presStyleCnt="0"/>
      <dgm:spPr/>
    </dgm:pt>
    <dgm:pt modelId="{7A297046-409A-46F6-9ADC-77DEF8342F9B}" type="pres">
      <dgm:prSet presAssocID="{5D0E293E-64BE-4505-BBB1-18A46BBA8436}" presName="Name37" presStyleLbl="parChTrans1D3" presStyleIdx="1" presStyleCnt="8"/>
      <dgm:spPr/>
    </dgm:pt>
    <dgm:pt modelId="{E40927B3-6806-451A-BA08-8AFE8B854BF1}" type="pres">
      <dgm:prSet presAssocID="{64105631-1814-4DF8-8A64-FC20352FC1D7}" presName="hierRoot2" presStyleCnt="0">
        <dgm:presLayoutVars>
          <dgm:hierBranch val="init"/>
        </dgm:presLayoutVars>
      </dgm:prSet>
      <dgm:spPr/>
    </dgm:pt>
    <dgm:pt modelId="{3F6309DE-C448-4225-A6D5-24E190BEE097}" type="pres">
      <dgm:prSet presAssocID="{64105631-1814-4DF8-8A64-FC20352FC1D7}" presName="rootComposite" presStyleCnt="0"/>
      <dgm:spPr/>
    </dgm:pt>
    <dgm:pt modelId="{58003A6E-C6E6-4A3B-A641-2BF95730EC7A}" type="pres">
      <dgm:prSet presAssocID="{64105631-1814-4DF8-8A64-FC20352FC1D7}" presName="rootText" presStyleLbl="node3" presStyleIdx="1" presStyleCnt="8" custLinFactX="70278" custLinFactY="-300000" custLinFactNeighborX="100000" custLinFactNeighborY="-3505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8FB8A3-9F29-4567-89AE-887323A810E4}" type="pres">
      <dgm:prSet presAssocID="{64105631-1814-4DF8-8A64-FC20352FC1D7}" presName="rootConnector" presStyleLbl="node3" presStyleIdx="1" presStyleCnt="8"/>
      <dgm:spPr/>
    </dgm:pt>
    <dgm:pt modelId="{507CBA57-AC81-49B0-A07A-6AE811D14FB2}" type="pres">
      <dgm:prSet presAssocID="{64105631-1814-4DF8-8A64-FC20352FC1D7}" presName="hierChild4" presStyleCnt="0"/>
      <dgm:spPr/>
    </dgm:pt>
    <dgm:pt modelId="{CE318891-5D27-48D5-B0D7-7CCB1C57AD44}" type="pres">
      <dgm:prSet presAssocID="{64105631-1814-4DF8-8A64-FC20352FC1D7}" presName="hierChild5" presStyleCnt="0"/>
      <dgm:spPr/>
    </dgm:pt>
    <dgm:pt modelId="{E9162247-315D-409E-AB7B-567A9A542736}" type="pres">
      <dgm:prSet presAssocID="{59E6DAC6-B9F9-4C54-A68A-999DBD342EA9}" presName="Name37" presStyleLbl="parChTrans1D3" presStyleIdx="2" presStyleCnt="8"/>
      <dgm:spPr/>
    </dgm:pt>
    <dgm:pt modelId="{87C563A8-5EDE-41FC-8CC8-2AD1D24F667C}" type="pres">
      <dgm:prSet presAssocID="{00F40309-01A5-404D-93A5-49B69F3BB67A}" presName="hierRoot2" presStyleCnt="0">
        <dgm:presLayoutVars>
          <dgm:hierBranch val="init"/>
        </dgm:presLayoutVars>
      </dgm:prSet>
      <dgm:spPr/>
    </dgm:pt>
    <dgm:pt modelId="{2D25B7DE-ED92-4DA7-808A-83370D7F9A29}" type="pres">
      <dgm:prSet presAssocID="{00F40309-01A5-404D-93A5-49B69F3BB67A}" presName="rootComposite" presStyleCnt="0"/>
      <dgm:spPr/>
    </dgm:pt>
    <dgm:pt modelId="{60CA8AE7-2D33-4055-8B88-FBE7AA1E907D}" type="pres">
      <dgm:prSet presAssocID="{00F40309-01A5-404D-93A5-49B69F3BB67A}" presName="rootText" presStyleLbl="node3" presStyleIdx="2" presStyleCnt="8" custLinFactX="69025" custLinFactY="-300000" custLinFactNeighborX="100000" custLinFactNeighborY="-3710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767FB3-C040-4A62-ADF1-09AAA85BAB0F}" type="pres">
      <dgm:prSet presAssocID="{00F40309-01A5-404D-93A5-49B69F3BB67A}" presName="rootConnector" presStyleLbl="node3" presStyleIdx="2" presStyleCnt="8"/>
      <dgm:spPr/>
    </dgm:pt>
    <dgm:pt modelId="{F06C3A09-E7D2-491B-B2C3-AF7A2A812F4A}" type="pres">
      <dgm:prSet presAssocID="{00F40309-01A5-404D-93A5-49B69F3BB67A}" presName="hierChild4" presStyleCnt="0"/>
      <dgm:spPr/>
    </dgm:pt>
    <dgm:pt modelId="{864745EF-32CA-4107-9F0D-EDCF0D008411}" type="pres">
      <dgm:prSet presAssocID="{00F40309-01A5-404D-93A5-49B69F3BB67A}" presName="hierChild5" presStyleCnt="0"/>
      <dgm:spPr/>
    </dgm:pt>
    <dgm:pt modelId="{522DBF16-2914-461E-9796-3CE8194124D7}" type="pres">
      <dgm:prSet presAssocID="{693CCEF7-B582-46B9-8076-A0A0CF94F7A1}" presName="hierChild5" presStyleCnt="0"/>
      <dgm:spPr/>
    </dgm:pt>
    <dgm:pt modelId="{6048DE70-BCA9-447C-B10E-31B6DD511E97}" type="pres">
      <dgm:prSet presAssocID="{0C44B248-FEF1-4BCE-918B-AAF71238220A}" presName="hierChild3" presStyleCnt="0"/>
      <dgm:spPr/>
    </dgm:pt>
    <dgm:pt modelId="{3BD6B768-EF5B-4A7A-9434-DA0D6EEBA66E}" type="pres">
      <dgm:prSet presAssocID="{B039A837-6EFA-458F-8042-DA5BB449BB9B}" presName="Name111" presStyleLbl="parChTrans1D2" presStyleIdx="1" presStyleCnt="2"/>
      <dgm:spPr/>
    </dgm:pt>
    <dgm:pt modelId="{4437C3AF-A05A-497F-BE33-7D1662688902}" type="pres">
      <dgm:prSet presAssocID="{80CC2DB7-58DD-48C6-9429-0079AACBC09D}" presName="hierRoot3" presStyleCnt="0">
        <dgm:presLayoutVars>
          <dgm:hierBranch val="hang"/>
        </dgm:presLayoutVars>
      </dgm:prSet>
      <dgm:spPr/>
    </dgm:pt>
    <dgm:pt modelId="{63F20E06-E03D-465B-8DE8-451953185340}" type="pres">
      <dgm:prSet presAssocID="{80CC2DB7-58DD-48C6-9429-0079AACBC09D}" presName="rootComposite3" presStyleCnt="0"/>
      <dgm:spPr/>
    </dgm:pt>
    <dgm:pt modelId="{B99EEBE1-A06C-46B7-9FEA-F2FB02F97B6C}" type="pres">
      <dgm:prSet presAssocID="{80CC2DB7-58DD-48C6-9429-0079AACBC09D}" presName="rootText3" presStyleLbl="asst1" presStyleIdx="0" presStyleCnt="1">
        <dgm:presLayoutVars>
          <dgm:chPref val="3"/>
        </dgm:presLayoutVars>
      </dgm:prSet>
      <dgm:spPr/>
    </dgm:pt>
    <dgm:pt modelId="{B5123070-ABC1-4E78-B072-9B1E5DB8B298}" type="pres">
      <dgm:prSet presAssocID="{80CC2DB7-58DD-48C6-9429-0079AACBC09D}" presName="rootConnector3" presStyleLbl="asst1" presStyleIdx="0" presStyleCnt="1"/>
      <dgm:spPr/>
    </dgm:pt>
    <dgm:pt modelId="{3D294C77-1868-4DE3-9947-2ABDA25E412B}" type="pres">
      <dgm:prSet presAssocID="{80CC2DB7-58DD-48C6-9429-0079AACBC09D}" presName="hierChild6" presStyleCnt="0"/>
      <dgm:spPr/>
    </dgm:pt>
    <dgm:pt modelId="{1FD86534-BB04-4406-A15C-BB32855E3F0C}" type="pres">
      <dgm:prSet presAssocID="{7FB8C25A-3A68-41A6-B992-F87CE22EA677}" presName="Name48" presStyleLbl="parChTrans1D3" presStyleIdx="3" presStyleCnt="8"/>
      <dgm:spPr/>
    </dgm:pt>
    <dgm:pt modelId="{0C426F7D-FCED-4246-9B91-AB688A15D5FF}" type="pres">
      <dgm:prSet presAssocID="{6569A1F1-4518-41CC-BCDA-F3DCA5AB7CED}" presName="hierRoot2" presStyleCnt="0">
        <dgm:presLayoutVars>
          <dgm:hierBranch val="init"/>
        </dgm:presLayoutVars>
      </dgm:prSet>
      <dgm:spPr/>
    </dgm:pt>
    <dgm:pt modelId="{ADAB69BF-98F2-4827-AF77-DD380C5E3E6A}" type="pres">
      <dgm:prSet presAssocID="{6569A1F1-4518-41CC-BCDA-F3DCA5AB7CED}" presName="rootComposite" presStyleCnt="0"/>
      <dgm:spPr/>
    </dgm:pt>
    <dgm:pt modelId="{CB138A73-9140-4BFE-9700-D41A5F3928CB}" type="pres">
      <dgm:prSet presAssocID="{6569A1F1-4518-41CC-BCDA-F3DCA5AB7CED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EDBDEF-9251-4E5A-AE6E-1F8A001EE368}" type="pres">
      <dgm:prSet presAssocID="{6569A1F1-4518-41CC-BCDA-F3DCA5AB7CED}" presName="rootConnector" presStyleLbl="node3" presStyleIdx="3" presStyleCnt="8"/>
      <dgm:spPr/>
    </dgm:pt>
    <dgm:pt modelId="{5C1731F3-4CBA-4CA4-AB7F-8742BAE5329A}" type="pres">
      <dgm:prSet presAssocID="{6569A1F1-4518-41CC-BCDA-F3DCA5AB7CED}" presName="hierChild4" presStyleCnt="0"/>
      <dgm:spPr/>
    </dgm:pt>
    <dgm:pt modelId="{AA6DD133-115A-4283-B921-CE2DEA435536}" type="pres">
      <dgm:prSet presAssocID="{6569A1F1-4518-41CC-BCDA-F3DCA5AB7CED}" presName="hierChild5" presStyleCnt="0"/>
      <dgm:spPr/>
    </dgm:pt>
    <dgm:pt modelId="{B13422D3-BA98-43BB-B46D-9C720CECF968}" type="pres">
      <dgm:prSet presAssocID="{FCD49E03-3A16-462F-AC02-403D739E9360}" presName="Name48" presStyleLbl="parChTrans1D3" presStyleIdx="4" presStyleCnt="8"/>
      <dgm:spPr/>
    </dgm:pt>
    <dgm:pt modelId="{30B63D12-E16C-4457-B854-C5CBB210B94E}" type="pres">
      <dgm:prSet presAssocID="{71EA3919-F726-4DC7-AEBE-E5F14C8D4E07}" presName="hierRoot2" presStyleCnt="0">
        <dgm:presLayoutVars>
          <dgm:hierBranch val="init"/>
        </dgm:presLayoutVars>
      </dgm:prSet>
      <dgm:spPr/>
    </dgm:pt>
    <dgm:pt modelId="{D822091C-9A8D-4111-9348-58691C02A8C2}" type="pres">
      <dgm:prSet presAssocID="{71EA3919-F726-4DC7-AEBE-E5F14C8D4E07}" presName="rootComposite" presStyleCnt="0"/>
      <dgm:spPr/>
    </dgm:pt>
    <dgm:pt modelId="{6B62B73F-01EE-4D07-993D-29617387D93B}" type="pres">
      <dgm:prSet presAssocID="{71EA3919-F726-4DC7-AEBE-E5F14C8D4E07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98675E-BBC4-45EF-9858-6FBF17D7D673}" type="pres">
      <dgm:prSet presAssocID="{71EA3919-F726-4DC7-AEBE-E5F14C8D4E07}" presName="rootConnector" presStyleLbl="node3" presStyleIdx="4" presStyleCnt="8"/>
      <dgm:spPr/>
    </dgm:pt>
    <dgm:pt modelId="{03593A86-33CE-4859-B77B-98A45A2500E0}" type="pres">
      <dgm:prSet presAssocID="{71EA3919-F726-4DC7-AEBE-E5F14C8D4E07}" presName="hierChild4" presStyleCnt="0"/>
      <dgm:spPr/>
    </dgm:pt>
    <dgm:pt modelId="{19063021-2917-49FD-8CFD-0E560F4CD53E}" type="pres">
      <dgm:prSet presAssocID="{71EA3919-F726-4DC7-AEBE-E5F14C8D4E07}" presName="hierChild5" presStyleCnt="0"/>
      <dgm:spPr/>
    </dgm:pt>
    <dgm:pt modelId="{41478F56-69B0-4377-9DE4-952EEACC8B1C}" type="pres">
      <dgm:prSet presAssocID="{9B228E48-27BA-41F0-B75E-B5F529764D6B}" presName="Name48" presStyleLbl="parChTrans1D3" presStyleIdx="5" presStyleCnt="8"/>
      <dgm:spPr/>
    </dgm:pt>
    <dgm:pt modelId="{223C1214-FEA7-42A4-8EA8-72BD2683DA04}" type="pres">
      <dgm:prSet presAssocID="{9535E2B5-F3A6-4D6E-9DD5-4DD93EBDB451}" presName="hierRoot2" presStyleCnt="0">
        <dgm:presLayoutVars>
          <dgm:hierBranch val="init"/>
        </dgm:presLayoutVars>
      </dgm:prSet>
      <dgm:spPr/>
    </dgm:pt>
    <dgm:pt modelId="{2FEA8A0B-0020-429A-8A0F-A7E45635BAD9}" type="pres">
      <dgm:prSet presAssocID="{9535E2B5-F3A6-4D6E-9DD5-4DD93EBDB451}" presName="rootComposite" presStyleCnt="0"/>
      <dgm:spPr/>
    </dgm:pt>
    <dgm:pt modelId="{B7810F91-14CA-44E7-AC52-1918E5F89240}" type="pres">
      <dgm:prSet presAssocID="{9535E2B5-F3A6-4D6E-9DD5-4DD93EBDB451}" presName="rootText" presStyleLbl="node3" presStyleIdx="5" presStyleCnt="8" custLinFactX="-33245" custLinFactY="-42372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87917D-D37C-439A-B226-5B47D8606054}" type="pres">
      <dgm:prSet presAssocID="{9535E2B5-F3A6-4D6E-9DD5-4DD93EBDB451}" presName="rootConnector" presStyleLbl="node3" presStyleIdx="5" presStyleCnt="8"/>
      <dgm:spPr/>
    </dgm:pt>
    <dgm:pt modelId="{1AF477AE-5F26-4C5D-8C9B-A6E85CA4A89A}" type="pres">
      <dgm:prSet presAssocID="{9535E2B5-F3A6-4D6E-9DD5-4DD93EBDB451}" presName="hierChild4" presStyleCnt="0"/>
      <dgm:spPr/>
    </dgm:pt>
    <dgm:pt modelId="{782EB294-9AAE-4594-888E-7822D46DE5A2}" type="pres">
      <dgm:prSet presAssocID="{9535E2B5-F3A6-4D6E-9DD5-4DD93EBDB451}" presName="hierChild5" presStyleCnt="0"/>
      <dgm:spPr/>
    </dgm:pt>
    <dgm:pt modelId="{503543F5-20EA-419E-ACB4-BFEC91A7BBD2}" type="pres">
      <dgm:prSet presAssocID="{6DDF3D84-780E-4F55-8848-5E9F5A2E3C13}" presName="Name48" presStyleLbl="parChTrans1D3" presStyleIdx="6" presStyleCnt="8"/>
      <dgm:spPr/>
    </dgm:pt>
    <dgm:pt modelId="{80FA9B65-7EF7-4764-992D-41A06C99BE6B}" type="pres">
      <dgm:prSet presAssocID="{91B1FA5E-CE73-4908-9F29-61769E121E3A}" presName="hierRoot2" presStyleCnt="0">
        <dgm:presLayoutVars>
          <dgm:hierBranch val="init"/>
        </dgm:presLayoutVars>
      </dgm:prSet>
      <dgm:spPr/>
    </dgm:pt>
    <dgm:pt modelId="{DB6D48EC-FB89-45F6-9A51-ED90DA0F9544}" type="pres">
      <dgm:prSet presAssocID="{91B1FA5E-CE73-4908-9F29-61769E121E3A}" presName="rootComposite" presStyleCnt="0"/>
      <dgm:spPr/>
    </dgm:pt>
    <dgm:pt modelId="{407742A9-1DF6-4237-9576-A8C35BFDCC11}" type="pres">
      <dgm:prSet presAssocID="{91B1FA5E-CE73-4908-9F29-61769E121E3A}" presName="rootText" presStyleLbl="node3" presStyleIdx="6" presStyleCnt="8" custLinFactX="-100000" custLinFactNeighborX="-154626" custLinFactNeighborY="-16427">
        <dgm:presLayoutVars>
          <dgm:chPref val="3"/>
        </dgm:presLayoutVars>
      </dgm:prSet>
      <dgm:spPr/>
    </dgm:pt>
    <dgm:pt modelId="{802D4034-FC98-470D-A7D3-763B3CF9FD88}" type="pres">
      <dgm:prSet presAssocID="{91B1FA5E-CE73-4908-9F29-61769E121E3A}" presName="rootConnector" presStyleLbl="node3" presStyleIdx="6" presStyleCnt="8"/>
      <dgm:spPr/>
    </dgm:pt>
    <dgm:pt modelId="{0EB90565-BB96-4BA7-9BBF-610021C55D21}" type="pres">
      <dgm:prSet presAssocID="{91B1FA5E-CE73-4908-9F29-61769E121E3A}" presName="hierChild4" presStyleCnt="0"/>
      <dgm:spPr/>
    </dgm:pt>
    <dgm:pt modelId="{57A89FDE-6635-4164-834E-D4470661AC33}" type="pres">
      <dgm:prSet presAssocID="{91B1FA5E-CE73-4908-9F29-61769E121E3A}" presName="hierChild5" presStyleCnt="0"/>
      <dgm:spPr/>
    </dgm:pt>
    <dgm:pt modelId="{0A32AA3A-9BA9-42C2-91FC-36FA63706A7E}" type="pres">
      <dgm:prSet presAssocID="{9A6A8162-6FD4-4140-859E-C316A921C82A}" presName="Name48" presStyleLbl="parChTrans1D3" presStyleIdx="7" presStyleCnt="8"/>
      <dgm:spPr/>
    </dgm:pt>
    <dgm:pt modelId="{016B876E-1296-4E36-AF8B-82BE432CBAB0}" type="pres">
      <dgm:prSet presAssocID="{940F52A3-4A78-471C-98E2-DC198C7EAA13}" presName="hierRoot2" presStyleCnt="0">
        <dgm:presLayoutVars>
          <dgm:hierBranch val="init"/>
        </dgm:presLayoutVars>
      </dgm:prSet>
      <dgm:spPr/>
    </dgm:pt>
    <dgm:pt modelId="{33A2191A-2335-469F-A018-5D9A777F6F8A}" type="pres">
      <dgm:prSet presAssocID="{940F52A3-4A78-471C-98E2-DC198C7EAA13}" presName="rootComposite" presStyleCnt="0"/>
      <dgm:spPr/>
    </dgm:pt>
    <dgm:pt modelId="{119F815F-4DE0-4504-AFBC-BBF5650422F8}" type="pres">
      <dgm:prSet presAssocID="{940F52A3-4A78-471C-98E2-DC198C7EAA13}" presName="rootText" presStyleLbl="node3" presStyleIdx="7" presStyleCnt="8" custLinFactY="-60962" custLinFactNeighborX="2146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5603B2-EE7B-4C97-8FD1-2309C492C673}" type="pres">
      <dgm:prSet presAssocID="{940F52A3-4A78-471C-98E2-DC198C7EAA13}" presName="rootConnector" presStyleLbl="node3" presStyleIdx="7" presStyleCnt="8"/>
      <dgm:spPr/>
    </dgm:pt>
    <dgm:pt modelId="{993C0466-8B4D-4C80-9834-63731C9AB5C3}" type="pres">
      <dgm:prSet presAssocID="{940F52A3-4A78-471C-98E2-DC198C7EAA13}" presName="hierChild4" presStyleCnt="0"/>
      <dgm:spPr/>
    </dgm:pt>
    <dgm:pt modelId="{8B0D62D8-9596-4A7A-B674-276424860F8C}" type="pres">
      <dgm:prSet presAssocID="{940F52A3-4A78-471C-98E2-DC198C7EAA13}" presName="hierChild5" presStyleCnt="0"/>
      <dgm:spPr/>
    </dgm:pt>
    <dgm:pt modelId="{ACF5266D-D8E7-4AAD-AEB5-53748AF1745F}" type="pres">
      <dgm:prSet presAssocID="{80CC2DB7-58DD-48C6-9429-0079AACBC09D}" presName="hierChild7" presStyleCnt="0"/>
      <dgm:spPr/>
    </dgm:pt>
  </dgm:ptLst>
  <dgm:cxnLst>
    <dgm:cxn modelId="{18F4649C-D8CC-45F9-A1D4-FE2C2317F641}" type="presOf" srcId="{64105631-1814-4DF8-8A64-FC20352FC1D7}" destId="{58003A6E-C6E6-4A3B-A641-2BF95730EC7A}" srcOrd="0" destOrd="0" presId="urn:microsoft.com/office/officeart/2005/8/layout/orgChart1"/>
    <dgm:cxn modelId="{F91FA644-D13B-4F0E-AF03-24F22CCF95B1}" type="presOf" srcId="{B039A837-6EFA-458F-8042-DA5BB449BB9B}" destId="{3BD6B768-EF5B-4A7A-9434-DA0D6EEBA66E}" srcOrd="0" destOrd="0" presId="urn:microsoft.com/office/officeart/2005/8/layout/orgChart1"/>
    <dgm:cxn modelId="{E5707161-FC44-4505-AB1F-E465CF52BE63}" type="presOf" srcId="{6769DF52-F08D-4DF5-9D10-573D012E53D8}" destId="{83B6C230-365D-46A7-B0C4-A3D768F9A9E6}" srcOrd="1" destOrd="0" presId="urn:microsoft.com/office/officeart/2005/8/layout/orgChart1"/>
    <dgm:cxn modelId="{103D3811-9038-4D6B-9F57-E26FB71DC94E}" type="presOf" srcId="{123A52D5-39C4-4103-8473-D13B0F50935B}" destId="{CD8EBDA7-7B08-40C3-B940-C99652D8EEC6}" srcOrd="0" destOrd="0" presId="urn:microsoft.com/office/officeart/2005/8/layout/orgChart1"/>
    <dgm:cxn modelId="{55DF5370-AE6B-400E-962C-775B601B1C67}" type="presOf" srcId="{9535E2B5-F3A6-4D6E-9DD5-4DD93EBDB451}" destId="{B7810F91-14CA-44E7-AC52-1918E5F89240}" srcOrd="0" destOrd="0" presId="urn:microsoft.com/office/officeart/2005/8/layout/orgChart1"/>
    <dgm:cxn modelId="{56778A3F-25D4-4CC7-90F2-F8C889B0FED6}" type="presOf" srcId="{FCD49E03-3A16-462F-AC02-403D739E9360}" destId="{B13422D3-BA98-43BB-B46D-9C720CECF968}" srcOrd="0" destOrd="0" presId="urn:microsoft.com/office/officeart/2005/8/layout/orgChart1"/>
    <dgm:cxn modelId="{9434ED2E-3E4B-4731-987E-852384C6BD95}" type="presOf" srcId="{9A6A8162-6FD4-4140-859E-C316A921C82A}" destId="{0A32AA3A-9BA9-42C2-91FC-36FA63706A7E}" srcOrd="0" destOrd="0" presId="urn:microsoft.com/office/officeart/2005/8/layout/orgChart1"/>
    <dgm:cxn modelId="{E128DC3D-A754-4766-AE64-1E271096FB99}" type="presOf" srcId="{693CCEF7-B582-46B9-8076-A0A0CF94F7A1}" destId="{BA027F8B-84DC-4418-8CA9-A67DB03DD9CB}" srcOrd="1" destOrd="0" presId="urn:microsoft.com/office/officeart/2005/8/layout/orgChart1"/>
    <dgm:cxn modelId="{3C664688-2BB3-4AA4-A375-7CA205B07ACF}" srcId="{80CC2DB7-58DD-48C6-9429-0079AACBC09D}" destId="{71EA3919-F726-4DC7-AEBE-E5F14C8D4E07}" srcOrd="1" destOrd="0" parTransId="{FCD49E03-3A16-462F-AC02-403D739E9360}" sibTransId="{93AB3D7D-1F7B-4E9C-97CC-1F5E84890DD0}"/>
    <dgm:cxn modelId="{25215771-1C1A-4D68-8875-E328E67B8FFF}" type="presOf" srcId="{7FB8C25A-3A68-41A6-B992-F87CE22EA677}" destId="{1FD86534-BB04-4406-A15C-BB32855E3F0C}" srcOrd="0" destOrd="0" presId="urn:microsoft.com/office/officeart/2005/8/layout/orgChart1"/>
    <dgm:cxn modelId="{58984516-A543-45CC-9176-3F049AF3E0D5}" type="presOf" srcId="{71EA3919-F726-4DC7-AEBE-E5F14C8D4E07}" destId="{0198675E-BBC4-45EF-9858-6FBF17D7D673}" srcOrd="1" destOrd="0" presId="urn:microsoft.com/office/officeart/2005/8/layout/orgChart1"/>
    <dgm:cxn modelId="{06BAC00D-62C0-4301-A34C-2CC3C1A37BA7}" srcId="{80CC2DB7-58DD-48C6-9429-0079AACBC09D}" destId="{91B1FA5E-CE73-4908-9F29-61769E121E3A}" srcOrd="3" destOrd="0" parTransId="{6DDF3D84-780E-4F55-8848-5E9F5A2E3C13}" sibTransId="{AFA50DED-256A-4140-8E44-E54ED4B83B6A}"/>
    <dgm:cxn modelId="{56D30E56-C7A2-47D1-8021-63F432EB9338}" type="presOf" srcId="{80CC2DB7-58DD-48C6-9429-0079AACBC09D}" destId="{B5123070-ABC1-4E78-B072-9B1E5DB8B298}" srcOrd="1" destOrd="0" presId="urn:microsoft.com/office/officeart/2005/8/layout/orgChart1"/>
    <dgm:cxn modelId="{AEE8BE4C-C9F0-4442-8C41-777B1CF0A018}" type="presOf" srcId="{4E35F409-6CED-47A9-8B15-F8929B543915}" destId="{3E1927B2-5918-4ACF-ABB0-E1D8145257B7}" srcOrd="0" destOrd="0" presId="urn:microsoft.com/office/officeart/2005/8/layout/orgChart1"/>
    <dgm:cxn modelId="{0E8DAF33-98E8-47F9-9AFE-1E3AE8EE3E8C}" srcId="{80CC2DB7-58DD-48C6-9429-0079AACBC09D}" destId="{6569A1F1-4518-41CC-BCDA-F3DCA5AB7CED}" srcOrd="0" destOrd="0" parTransId="{7FB8C25A-3A68-41A6-B992-F87CE22EA677}" sibTransId="{61A865AA-C837-4A92-8D37-C6BD54E31D2C}"/>
    <dgm:cxn modelId="{3389BD6C-A5EE-44DF-B477-6B31CD4D7179}" type="presOf" srcId="{6DDF3D84-780E-4F55-8848-5E9F5A2E3C13}" destId="{503543F5-20EA-419E-ACB4-BFEC91A7BBD2}" srcOrd="0" destOrd="0" presId="urn:microsoft.com/office/officeart/2005/8/layout/orgChart1"/>
    <dgm:cxn modelId="{DB269F91-02E7-4E4C-A5C8-C1A33CC29605}" type="presOf" srcId="{71EA3919-F726-4DC7-AEBE-E5F14C8D4E07}" destId="{6B62B73F-01EE-4D07-993D-29617387D93B}" srcOrd="0" destOrd="0" presId="urn:microsoft.com/office/officeart/2005/8/layout/orgChart1"/>
    <dgm:cxn modelId="{AD797F84-46A0-4C30-A39A-0DDB9D2B4087}" type="presOf" srcId="{91B1FA5E-CE73-4908-9F29-61769E121E3A}" destId="{407742A9-1DF6-4237-9576-A8C35BFDCC11}" srcOrd="0" destOrd="0" presId="urn:microsoft.com/office/officeart/2005/8/layout/orgChart1"/>
    <dgm:cxn modelId="{7134CF77-0A5E-429B-86E2-E5811B477773}" type="presOf" srcId="{80CC2DB7-58DD-48C6-9429-0079AACBC09D}" destId="{B99EEBE1-A06C-46B7-9FEA-F2FB02F97B6C}" srcOrd="0" destOrd="0" presId="urn:microsoft.com/office/officeart/2005/8/layout/orgChart1"/>
    <dgm:cxn modelId="{0B586EE2-17B5-4ABD-BD7C-2BC6F8FB6604}" type="presOf" srcId="{9B228E48-27BA-41F0-B75E-B5F529764D6B}" destId="{41478F56-69B0-4377-9DE4-952EEACC8B1C}" srcOrd="0" destOrd="0" presId="urn:microsoft.com/office/officeart/2005/8/layout/orgChart1"/>
    <dgm:cxn modelId="{A009A045-6AB6-40B6-A621-8ACD74C203AA}" type="presOf" srcId="{00F40309-01A5-404D-93A5-49B69F3BB67A}" destId="{60CA8AE7-2D33-4055-8B88-FBE7AA1E907D}" srcOrd="0" destOrd="0" presId="urn:microsoft.com/office/officeart/2005/8/layout/orgChart1"/>
    <dgm:cxn modelId="{C5C3F646-B729-42E0-875F-BA0DE57F0814}" type="presOf" srcId="{6769DF52-F08D-4DF5-9D10-573D012E53D8}" destId="{5E0DFDB9-3661-44E5-B27D-A3000482C96D}" srcOrd="0" destOrd="0" presId="urn:microsoft.com/office/officeart/2005/8/layout/orgChart1"/>
    <dgm:cxn modelId="{B404C430-07D6-454E-89CE-F852FAB4C337}" type="presOf" srcId="{00F40309-01A5-404D-93A5-49B69F3BB67A}" destId="{D3767FB3-C040-4A62-ADF1-09AAA85BAB0F}" srcOrd="1" destOrd="0" presId="urn:microsoft.com/office/officeart/2005/8/layout/orgChart1"/>
    <dgm:cxn modelId="{25277FB4-E3F3-437F-89D3-0FE41E009BEA}" type="presOf" srcId="{59E6DAC6-B9F9-4C54-A68A-999DBD342EA9}" destId="{E9162247-315D-409E-AB7B-567A9A542736}" srcOrd="0" destOrd="0" presId="urn:microsoft.com/office/officeart/2005/8/layout/orgChart1"/>
    <dgm:cxn modelId="{AC6CD0C4-6222-4F9C-8A4C-E86FBB885EB0}" type="presOf" srcId="{8249DE91-70D9-4EB1-BFFC-648AC1A685A5}" destId="{E512669F-164C-4C1A-8D3B-DF3C4F6FE7F3}" srcOrd="0" destOrd="0" presId="urn:microsoft.com/office/officeart/2005/8/layout/orgChart1"/>
    <dgm:cxn modelId="{C8DEEB5A-0AAF-44BD-9261-2154111EA727}" srcId="{693CCEF7-B582-46B9-8076-A0A0CF94F7A1}" destId="{64105631-1814-4DF8-8A64-FC20352FC1D7}" srcOrd="1" destOrd="0" parTransId="{5D0E293E-64BE-4505-BBB1-18A46BBA8436}" sibTransId="{2F63218A-0959-4DA3-98C7-1B52A68A45AF}"/>
    <dgm:cxn modelId="{18AD8F8D-E858-41B2-B77A-1BAC94052B4D}" type="presOf" srcId="{9535E2B5-F3A6-4D6E-9DD5-4DD93EBDB451}" destId="{5D87917D-D37C-439A-B226-5B47D8606054}" srcOrd="1" destOrd="0" presId="urn:microsoft.com/office/officeart/2005/8/layout/orgChart1"/>
    <dgm:cxn modelId="{11683D92-000A-4369-A78E-9CFC68CCE11C}" type="presOf" srcId="{6569A1F1-4518-41CC-BCDA-F3DCA5AB7CED}" destId="{F7EDBDEF-9251-4E5A-AE6E-1F8A001EE368}" srcOrd="1" destOrd="0" presId="urn:microsoft.com/office/officeart/2005/8/layout/orgChart1"/>
    <dgm:cxn modelId="{617E6162-C5E9-40FB-BC90-A395DF173452}" srcId="{80CC2DB7-58DD-48C6-9429-0079AACBC09D}" destId="{9535E2B5-F3A6-4D6E-9DD5-4DD93EBDB451}" srcOrd="2" destOrd="0" parTransId="{9B228E48-27BA-41F0-B75E-B5F529764D6B}" sibTransId="{2A132513-D129-47AD-B76D-F004B4C3C1E3}"/>
    <dgm:cxn modelId="{D7D65E3A-A49D-46CF-9082-FA03F2CCBD45}" type="presOf" srcId="{64105631-1814-4DF8-8A64-FC20352FC1D7}" destId="{978FB8A3-9F29-4567-89AE-887323A810E4}" srcOrd="1" destOrd="0" presId="urn:microsoft.com/office/officeart/2005/8/layout/orgChart1"/>
    <dgm:cxn modelId="{9ED66B1F-531D-4FD1-94D1-23CAEDBA871C}" srcId="{693CCEF7-B582-46B9-8076-A0A0CF94F7A1}" destId="{00F40309-01A5-404D-93A5-49B69F3BB67A}" srcOrd="2" destOrd="0" parTransId="{59E6DAC6-B9F9-4C54-A68A-999DBD342EA9}" sibTransId="{73E52740-8EE0-49BF-804C-3569A11B74BE}"/>
    <dgm:cxn modelId="{569DD231-0101-4ACD-9544-5E60535DD9D8}" type="presOf" srcId="{0C44B248-FEF1-4BCE-918B-AAF71238220A}" destId="{2BE68761-9A2B-49DC-89F1-D661A17739EF}" srcOrd="0" destOrd="0" presId="urn:microsoft.com/office/officeart/2005/8/layout/orgChart1"/>
    <dgm:cxn modelId="{605A397B-8692-492F-8C03-E222CA32AD11}" srcId="{0C44B248-FEF1-4BCE-918B-AAF71238220A}" destId="{693CCEF7-B582-46B9-8076-A0A0CF94F7A1}" srcOrd="0" destOrd="0" parTransId="{4E35F409-6CED-47A9-8B15-F8929B543915}" sibTransId="{296D731E-45F3-4D92-AE41-C9F479351A77}"/>
    <dgm:cxn modelId="{D574B7C2-6539-4298-8F93-E5CB8D435CBA}" type="presOf" srcId="{0C44B248-FEF1-4BCE-918B-AAF71238220A}" destId="{FDE3A4ED-1ABD-4046-AA2A-0D3D1CB5E215}" srcOrd="1" destOrd="0" presId="urn:microsoft.com/office/officeart/2005/8/layout/orgChart1"/>
    <dgm:cxn modelId="{BB361073-F954-4C7A-A2DF-1A36685ECEA6}" type="presOf" srcId="{940F52A3-4A78-471C-98E2-DC198C7EAA13}" destId="{675603B2-EE7B-4C97-8FD1-2309C492C673}" srcOrd="1" destOrd="0" presId="urn:microsoft.com/office/officeart/2005/8/layout/orgChart1"/>
    <dgm:cxn modelId="{2C127F74-58D4-4004-8275-8236D3D340CF}" type="presOf" srcId="{6569A1F1-4518-41CC-BCDA-F3DCA5AB7CED}" destId="{CB138A73-9140-4BFE-9700-D41A5F3928CB}" srcOrd="0" destOrd="0" presId="urn:microsoft.com/office/officeart/2005/8/layout/orgChart1"/>
    <dgm:cxn modelId="{B060DD4D-C47D-49B2-91D3-05BD5943D2FA}" type="presOf" srcId="{693CCEF7-B582-46B9-8076-A0A0CF94F7A1}" destId="{46734D87-48A8-438D-860F-801A9ED4B65F}" srcOrd="0" destOrd="0" presId="urn:microsoft.com/office/officeart/2005/8/layout/orgChart1"/>
    <dgm:cxn modelId="{30DFCBA5-AD63-48B3-8E70-DB02CCC0AA4C}" type="presOf" srcId="{5D0E293E-64BE-4505-BBB1-18A46BBA8436}" destId="{7A297046-409A-46F6-9ADC-77DEF8342F9B}" srcOrd="0" destOrd="0" presId="urn:microsoft.com/office/officeart/2005/8/layout/orgChart1"/>
    <dgm:cxn modelId="{A67990CB-0572-4386-B057-50C78ABB6E20}" type="presOf" srcId="{91B1FA5E-CE73-4908-9F29-61769E121E3A}" destId="{802D4034-FC98-470D-A7D3-763B3CF9FD88}" srcOrd="1" destOrd="0" presId="urn:microsoft.com/office/officeart/2005/8/layout/orgChart1"/>
    <dgm:cxn modelId="{44F7CCE6-FB4F-46EA-AFA2-7D10A4C8C076}" srcId="{80CC2DB7-58DD-48C6-9429-0079AACBC09D}" destId="{940F52A3-4A78-471C-98E2-DC198C7EAA13}" srcOrd="4" destOrd="0" parTransId="{9A6A8162-6FD4-4140-859E-C316A921C82A}" sibTransId="{30CE87F1-068E-4B90-9E8A-10FEF0E155E3}"/>
    <dgm:cxn modelId="{9A8B0482-BCDF-46B4-ADB6-C1E2151AE32D}" srcId="{0C44B248-FEF1-4BCE-918B-AAF71238220A}" destId="{80CC2DB7-58DD-48C6-9429-0079AACBC09D}" srcOrd="1" destOrd="0" parTransId="{B039A837-6EFA-458F-8042-DA5BB449BB9B}" sibTransId="{EAA4ECD0-4822-412C-9E8F-72955F8F45D7}"/>
    <dgm:cxn modelId="{254B13FB-DD1C-4766-A2F8-8629456C3DBA}" srcId="{123A52D5-39C4-4103-8473-D13B0F50935B}" destId="{0C44B248-FEF1-4BCE-918B-AAF71238220A}" srcOrd="0" destOrd="0" parTransId="{8D9968EC-43FA-4B00-9BBF-74C3D51F9D3F}" sibTransId="{991BED11-9B8F-4B0A-9227-DF979AC74C39}"/>
    <dgm:cxn modelId="{1A634F86-8D46-44E6-A175-1308D69D4DF9}" type="presOf" srcId="{940F52A3-4A78-471C-98E2-DC198C7EAA13}" destId="{119F815F-4DE0-4504-AFBC-BBF5650422F8}" srcOrd="0" destOrd="0" presId="urn:microsoft.com/office/officeart/2005/8/layout/orgChart1"/>
    <dgm:cxn modelId="{247C842C-721B-47E3-9E26-ADF924C903C7}" srcId="{693CCEF7-B582-46B9-8076-A0A0CF94F7A1}" destId="{6769DF52-F08D-4DF5-9D10-573D012E53D8}" srcOrd="0" destOrd="0" parTransId="{8249DE91-70D9-4EB1-BFFC-648AC1A685A5}" sibTransId="{9DF561BE-FC5D-427C-8ECE-44CD6C932A9B}"/>
    <dgm:cxn modelId="{EE3E33B4-A773-4F71-9A2B-A1CA3BE6D410}" type="presParOf" srcId="{CD8EBDA7-7B08-40C3-B940-C99652D8EEC6}" destId="{5E17865A-3A82-4749-9EEA-3E7AAFD7CDC1}" srcOrd="0" destOrd="0" presId="urn:microsoft.com/office/officeart/2005/8/layout/orgChart1"/>
    <dgm:cxn modelId="{2732A1BF-4EC6-4756-BA8D-3185ED18BEB1}" type="presParOf" srcId="{5E17865A-3A82-4749-9EEA-3E7AAFD7CDC1}" destId="{E09219CF-A825-47A8-ADA5-AF17360C2421}" srcOrd="0" destOrd="0" presId="urn:microsoft.com/office/officeart/2005/8/layout/orgChart1"/>
    <dgm:cxn modelId="{C2BF55D6-7D87-4A02-B2BC-8C75A2C863B4}" type="presParOf" srcId="{E09219CF-A825-47A8-ADA5-AF17360C2421}" destId="{2BE68761-9A2B-49DC-89F1-D661A17739EF}" srcOrd="0" destOrd="0" presId="urn:microsoft.com/office/officeart/2005/8/layout/orgChart1"/>
    <dgm:cxn modelId="{4E41DAB7-5050-446E-9BC4-1FEEA024B5B7}" type="presParOf" srcId="{E09219CF-A825-47A8-ADA5-AF17360C2421}" destId="{FDE3A4ED-1ABD-4046-AA2A-0D3D1CB5E215}" srcOrd="1" destOrd="0" presId="urn:microsoft.com/office/officeart/2005/8/layout/orgChart1"/>
    <dgm:cxn modelId="{9137D50A-660B-43CB-A904-2973A31C32BC}" type="presParOf" srcId="{5E17865A-3A82-4749-9EEA-3E7AAFD7CDC1}" destId="{75E7CC48-CA9E-400D-AE6E-855197EA5191}" srcOrd="1" destOrd="0" presId="urn:microsoft.com/office/officeart/2005/8/layout/orgChart1"/>
    <dgm:cxn modelId="{2A730994-3E6C-46B4-B265-A7E17F692B27}" type="presParOf" srcId="{75E7CC48-CA9E-400D-AE6E-855197EA5191}" destId="{3E1927B2-5918-4ACF-ABB0-E1D8145257B7}" srcOrd="0" destOrd="0" presId="urn:microsoft.com/office/officeart/2005/8/layout/orgChart1"/>
    <dgm:cxn modelId="{151DD02A-AD77-43FF-8CA1-25053AEA208B}" type="presParOf" srcId="{75E7CC48-CA9E-400D-AE6E-855197EA5191}" destId="{C9631E69-1AAE-4B16-BBE2-537F200985F2}" srcOrd="1" destOrd="0" presId="urn:microsoft.com/office/officeart/2005/8/layout/orgChart1"/>
    <dgm:cxn modelId="{6823DBA2-8AAB-4B2D-90C2-0F6D6D95D4FD}" type="presParOf" srcId="{C9631E69-1AAE-4B16-BBE2-537F200985F2}" destId="{B6F05677-A0FD-435F-BF32-A4755CB70D17}" srcOrd="0" destOrd="0" presId="urn:microsoft.com/office/officeart/2005/8/layout/orgChart1"/>
    <dgm:cxn modelId="{9740AF93-4170-4BD0-B4F0-384C14EFFD29}" type="presParOf" srcId="{B6F05677-A0FD-435F-BF32-A4755CB70D17}" destId="{46734D87-48A8-438D-860F-801A9ED4B65F}" srcOrd="0" destOrd="0" presId="urn:microsoft.com/office/officeart/2005/8/layout/orgChart1"/>
    <dgm:cxn modelId="{0DAB14AB-6486-4803-B142-EEC7F3981CB0}" type="presParOf" srcId="{B6F05677-A0FD-435F-BF32-A4755CB70D17}" destId="{BA027F8B-84DC-4418-8CA9-A67DB03DD9CB}" srcOrd="1" destOrd="0" presId="urn:microsoft.com/office/officeart/2005/8/layout/orgChart1"/>
    <dgm:cxn modelId="{3C997C97-99B3-4486-9CF4-71DA86258C6C}" type="presParOf" srcId="{C9631E69-1AAE-4B16-BBE2-537F200985F2}" destId="{8D4F678E-8303-4809-8939-978F746EEA31}" srcOrd="1" destOrd="0" presId="urn:microsoft.com/office/officeart/2005/8/layout/orgChart1"/>
    <dgm:cxn modelId="{66D912FA-55AB-4C4A-94F9-A6B5BA87172C}" type="presParOf" srcId="{8D4F678E-8303-4809-8939-978F746EEA31}" destId="{E512669F-164C-4C1A-8D3B-DF3C4F6FE7F3}" srcOrd="0" destOrd="0" presId="urn:microsoft.com/office/officeart/2005/8/layout/orgChart1"/>
    <dgm:cxn modelId="{65DF84DB-DC98-408A-B1A1-5A52938FEBD3}" type="presParOf" srcId="{8D4F678E-8303-4809-8939-978F746EEA31}" destId="{83B56DA4-BDFA-467C-BD6F-AC5AE71EBA19}" srcOrd="1" destOrd="0" presId="urn:microsoft.com/office/officeart/2005/8/layout/orgChart1"/>
    <dgm:cxn modelId="{5096D07D-08EE-4015-B97A-E719D21627E5}" type="presParOf" srcId="{83B56DA4-BDFA-467C-BD6F-AC5AE71EBA19}" destId="{8ACDA675-3086-4D6B-8CC5-F3C2D8A30ADB}" srcOrd="0" destOrd="0" presId="urn:microsoft.com/office/officeart/2005/8/layout/orgChart1"/>
    <dgm:cxn modelId="{5E8CF852-39D9-4900-8A06-503B646F3342}" type="presParOf" srcId="{8ACDA675-3086-4D6B-8CC5-F3C2D8A30ADB}" destId="{5E0DFDB9-3661-44E5-B27D-A3000482C96D}" srcOrd="0" destOrd="0" presId="urn:microsoft.com/office/officeart/2005/8/layout/orgChart1"/>
    <dgm:cxn modelId="{F178FB78-B921-4320-8C26-3778EBF59396}" type="presParOf" srcId="{8ACDA675-3086-4D6B-8CC5-F3C2D8A30ADB}" destId="{83B6C230-365D-46A7-B0C4-A3D768F9A9E6}" srcOrd="1" destOrd="0" presId="urn:microsoft.com/office/officeart/2005/8/layout/orgChart1"/>
    <dgm:cxn modelId="{D94E801B-04AF-4972-8ED4-61624CA9F93B}" type="presParOf" srcId="{83B56DA4-BDFA-467C-BD6F-AC5AE71EBA19}" destId="{67D99465-B017-4024-B84B-AF97156DE5A0}" srcOrd="1" destOrd="0" presId="urn:microsoft.com/office/officeart/2005/8/layout/orgChart1"/>
    <dgm:cxn modelId="{B73D1714-D253-44CA-B5E1-8BE0CC3CE3CB}" type="presParOf" srcId="{83B56DA4-BDFA-467C-BD6F-AC5AE71EBA19}" destId="{473AE219-002B-4DB2-9C0D-BCAE324C3EF6}" srcOrd="2" destOrd="0" presId="urn:microsoft.com/office/officeart/2005/8/layout/orgChart1"/>
    <dgm:cxn modelId="{D5CDCEB3-02FF-4008-951C-DAD181D15185}" type="presParOf" srcId="{8D4F678E-8303-4809-8939-978F746EEA31}" destId="{7A297046-409A-46F6-9ADC-77DEF8342F9B}" srcOrd="2" destOrd="0" presId="urn:microsoft.com/office/officeart/2005/8/layout/orgChart1"/>
    <dgm:cxn modelId="{D4D52F14-6B02-46C5-948B-506B9F3E2F1E}" type="presParOf" srcId="{8D4F678E-8303-4809-8939-978F746EEA31}" destId="{E40927B3-6806-451A-BA08-8AFE8B854BF1}" srcOrd="3" destOrd="0" presId="urn:microsoft.com/office/officeart/2005/8/layout/orgChart1"/>
    <dgm:cxn modelId="{720462EF-0CCB-43BD-8B79-9B906C5414E3}" type="presParOf" srcId="{E40927B3-6806-451A-BA08-8AFE8B854BF1}" destId="{3F6309DE-C448-4225-A6D5-24E190BEE097}" srcOrd="0" destOrd="0" presId="urn:microsoft.com/office/officeart/2005/8/layout/orgChart1"/>
    <dgm:cxn modelId="{912721CC-CDD6-46C8-B788-A41F804B2CDF}" type="presParOf" srcId="{3F6309DE-C448-4225-A6D5-24E190BEE097}" destId="{58003A6E-C6E6-4A3B-A641-2BF95730EC7A}" srcOrd="0" destOrd="0" presId="urn:microsoft.com/office/officeart/2005/8/layout/orgChart1"/>
    <dgm:cxn modelId="{007D7B37-3ABD-48A5-B39A-5896E9249107}" type="presParOf" srcId="{3F6309DE-C448-4225-A6D5-24E190BEE097}" destId="{978FB8A3-9F29-4567-89AE-887323A810E4}" srcOrd="1" destOrd="0" presId="urn:microsoft.com/office/officeart/2005/8/layout/orgChart1"/>
    <dgm:cxn modelId="{CDA4047C-0E55-440A-A181-C03C66D4C797}" type="presParOf" srcId="{E40927B3-6806-451A-BA08-8AFE8B854BF1}" destId="{507CBA57-AC81-49B0-A07A-6AE811D14FB2}" srcOrd="1" destOrd="0" presId="urn:microsoft.com/office/officeart/2005/8/layout/orgChart1"/>
    <dgm:cxn modelId="{6DEFD56F-1538-4CAD-BCCA-EB6119514E40}" type="presParOf" srcId="{E40927B3-6806-451A-BA08-8AFE8B854BF1}" destId="{CE318891-5D27-48D5-B0D7-7CCB1C57AD44}" srcOrd="2" destOrd="0" presId="urn:microsoft.com/office/officeart/2005/8/layout/orgChart1"/>
    <dgm:cxn modelId="{AFA45696-AE8C-42E7-8A4A-A2E8389DBD0C}" type="presParOf" srcId="{8D4F678E-8303-4809-8939-978F746EEA31}" destId="{E9162247-315D-409E-AB7B-567A9A542736}" srcOrd="4" destOrd="0" presId="urn:microsoft.com/office/officeart/2005/8/layout/orgChart1"/>
    <dgm:cxn modelId="{EE548E61-6D69-44ED-8677-0F147A5167A3}" type="presParOf" srcId="{8D4F678E-8303-4809-8939-978F746EEA31}" destId="{87C563A8-5EDE-41FC-8CC8-2AD1D24F667C}" srcOrd="5" destOrd="0" presId="urn:microsoft.com/office/officeart/2005/8/layout/orgChart1"/>
    <dgm:cxn modelId="{0A52301E-E91C-4BF7-A12A-93123A958C57}" type="presParOf" srcId="{87C563A8-5EDE-41FC-8CC8-2AD1D24F667C}" destId="{2D25B7DE-ED92-4DA7-808A-83370D7F9A29}" srcOrd="0" destOrd="0" presId="urn:microsoft.com/office/officeart/2005/8/layout/orgChart1"/>
    <dgm:cxn modelId="{AB454F43-6C6E-4D06-8B90-AFE31091E981}" type="presParOf" srcId="{2D25B7DE-ED92-4DA7-808A-83370D7F9A29}" destId="{60CA8AE7-2D33-4055-8B88-FBE7AA1E907D}" srcOrd="0" destOrd="0" presId="urn:microsoft.com/office/officeart/2005/8/layout/orgChart1"/>
    <dgm:cxn modelId="{CB5BBBB5-57E5-458E-B341-20421FF01A13}" type="presParOf" srcId="{2D25B7DE-ED92-4DA7-808A-83370D7F9A29}" destId="{D3767FB3-C040-4A62-ADF1-09AAA85BAB0F}" srcOrd="1" destOrd="0" presId="urn:microsoft.com/office/officeart/2005/8/layout/orgChart1"/>
    <dgm:cxn modelId="{53AA3290-2853-425C-B317-FF6AE53412A4}" type="presParOf" srcId="{87C563A8-5EDE-41FC-8CC8-2AD1D24F667C}" destId="{F06C3A09-E7D2-491B-B2C3-AF7A2A812F4A}" srcOrd="1" destOrd="0" presId="urn:microsoft.com/office/officeart/2005/8/layout/orgChart1"/>
    <dgm:cxn modelId="{786B3A77-0A91-451C-B5B9-BF2C1420D884}" type="presParOf" srcId="{87C563A8-5EDE-41FC-8CC8-2AD1D24F667C}" destId="{864745EF-32CA-4107-9F0D-EDCF0D008411}" srcOrd="2" destOrd="0" presId="urn:microsoft.com/office/officeart/2005/8/layout/orgChart1"/>
    <dgm:cxn modelId="{849EA8A0-923F-4014-9506-D00CFBFB1773}" type="presParOf" srcId="{C9631E69-1AAE-4B16-BBE2-537F200985F2}" destId="{522DBF16-2914-461E-9796-3CE8194124D7}" srcOrd="2" destOrd="0" presId="urn:microsoft.com/office/officeart/2005/8/layout/orgChart1"/>
    <dgm:cxn modelId="{607F41AA-EEB3-4D3B-855B-41932AC2A419}" type="presParOf" srcId="{5E17865A-3A82-4749-9EEA-3E7AAFD7CDC1}" destId="{6048DE70-BCA9-447C-B10E-31B6DD511E97}" srcOrd="2" destOrd="0" presId="urn:microsoft.com/office/officeart/2005/8/layout/orgChart1"/>
    <dgm:cxn modelId="{DBA6A876-9EF0-4A09-A3DE-AC9C351CB68E}" type="presParOf" srcId="{6048DE70-BCA9-447C-B10E-31B6DD511E97}" destId="{3BD6B768-EF5B-4A7A-9434-DA0D6EEBA66E}" srcOrd="0" destOrd="0" presId="urn:microsoft.com/office/officeart/2005/8/layout/orgChart1"/>
    <dgm:cxn modelId="{93A08312-BF17-4C3B-AF1F-CF02FCC91798}" type="presParOf" srcId="{6048DE70-BCA9-447C-B10E-31B6DD511E97}" destId="{4437C3AF-A05A-497F-BE33-7D1662688902}" srcOrd="1" destOrd="0" presId="urn:microsoft.com/office/officeart/2005/8/layout/orgChart1"/>
    <dgm:cxn modelId="{269F168E-D815-4F9D-B5E5-B89820C9D0EA}" type="presParOf" srcId="{4437C3AF-A05A-497F-BE33-7D1662688902}" destId="{63F20E06-E03D-465B-8DE8-451953185340}" srcOrd="0" destOrd="0" presId="urn:microsoft.com/office/officeart/2005/8/layout/orgChart1"/>
    <dgm:cxn modelId="{17A6A490-7621-47E9-B9B8-B4AA0E0F5448}" type="presParOf" srcId="{63F20E06-E03D-465B-8DE8-451953185340}" destId="{B99EEBE1-A06C-46B7-9FEA-F2FB02F97B6C}" srcOrd="0" destOrd="0" presId="urn:microsoft.com/office/officeart/2005/8/layout/orgChart1"/>
    <dgm:cxn modelId="{CAB66006-181A-4B78-9CE4-A668850751E9}" type="presParOf" srcId="{63F20E06-E03D-465B-8DE8-451953185340}" destId="{B5123070-ABC1-4E78-B072-9B1E5DB8B298}" srcOrd="1" destOrd="0" presId="urn:microsoft.com/office/officeart/2005/8/layout/orgChart1"/>
    <dgm:cxn modelId="{3DDC8C88-4B6F-4FCB-AFA2-A4C95D43E0C3}" type="presParOf" srcId="{4437C3AF-A05A-497F-BE33-7D1662688902}" destId="{3D294C77-1868-4DE3-9947-2ABDA25E412B}" srcOrd="1" destOrd="0" presId="urn:microsoft.com/office/officeart/2005/8/layout/orgChart1"/>
    <dgm:cxn modelId="{4E3D1DB5-5FBE-4CAF-945C-CB9ADB7AE130}" type="presParOf" srcId="{3D294C77-1868-4DE3-9947-2ABDA25E412B}" destId="{1FD86534-BB04-4406-A15C-BB32855E3F0C}" srcOrd="0" destOrd="0" presId="urn:microsoft.com/office/officeart/2005/8/layout/orgChart1"/>
    <dgm:cxn modelId="{A94C7D76-E795-41E6-A491-23064A6A6F01}" type="presParOf" srcId="{3D294C77-1868-4DE3-9947-2ABDA25E412B}" destId="{0C426F7D-FCED-4246-9B91-AB688A15D5FF}" srcOrd="1" destOrd="0" presId="urn:microsoft.com/office/officeart/2005/8/layout/orgChart1"/>
    <dgm:cxn modelId="{DE450237-1F6E-4895-95F0-0272E5F6EC95}" type="presParOf" srcId="{0C426F7D-FCED-4246-9B91-AB688A15D5FF}" destId="{ADAB69BF-98F2-4827-AF77-DD380C5E3E6A}" srcOrd="0" destOrd="0" presId="urn:microsoft.com/office/officeart/2005/8/layout/orgChart1"/>
    <dgm:cxn modelId="{9011CCCE-991C-468F-AF78-C1C59296C339}" type="presParOf" srcId="{ADAB69BF-98F2-4827-AF77-DD380C5E3E6A}" destId="{CB138A73-9140-4BFE-9700-D41A5F3928CB}" srcOrd="0" destOrd="0" presId="urn:microsoft.com/office/officeart/2005/8/layout/orgChart1"/>
    <dgm:cxn modelId="{297E1113-E076-461F-93D7-398AA9AEA5A9}" type="presParOf" srcId="{ADAB69BF-98F2-4827-AF77-DD380C5E3E6A}" destId="{F7EDBDEF-9251-4E5A-AE6E-1F8A001EE368}" srcOrd="1" destOrd="0" presId="urn:microsoft.com/office/officeart/2005/8/layout/orgChart1"/>
    <dgm:cxn modelId="{18038017-BFA2-4171-988F-E5E2FC90EB56}" type="presParOf" srcId="{0C426F7D-FCED-4246-9B91-AB688A15D5FF}" destId="{5C1731F3-4CBA-4CA4-AB7F-8742BAE5329A}" srcOrd="1" destOrd="0" presId="urn:microsoft.com/office/officeart/2005/8/layout/orgChart1"/>
    <dgm:cxn modelId="{8F5B973D-028D-42FA-9360-8E22F1717E6A}" type="presParOf" srcId="{0C426F7D-FCED-4246-9B91-AB688A15D5FF}" destId="{AA6DD133-115A-4283-B921-CE2DEA435536}" srcOrd="2" destOrd="0" presId="urn:microsoft.com/office/officeart/2005/8/layout/orgChart1"/>
    <dgm:cxn modelId="{1F121947-5011-4371-A61A-892340AB46CF}" type="presParOf" srcId="{3D294C77-1868-4DE3-9947-2ABDA25E412B}" destId="{B13422D3-BA98-43BB-B46D-9C720CECF968}" srcOrd="2" destOrd="0" presId="urn:microsoft.com/office/officeart/2005/8/layout/orgChart1"/>
    <dgm:cxn modelId="{DC3DF3EA-7C41-4336-9909-AE469C55124B}" type="presParOf" srcId="{3D294C77-1868-4DE3-9947-2ABDA25E412B}" destId="{30B63D12-E16C-4457-B854-C5CBB210B94E}" srcOrd="3" destOrd="0" presId="urn:microsoft.com/office/officeart/2005/8/layout/orgChart1"/>
    <dgm:cxn modelId="{5BBD107E-BCE7-431F-B75B-B95A26D4DF52}" type="presParOf" srcId="{30B63D12-E16C-4457-B854-C5CBB210B94E}" destId="{D822091C-9A8D-4111-9348-58691C02A8C2}" srcOrd="0" destOrd="0" presId="urn:microsoft.com/office/officeart/2005/8/layout/orgChart1"/>
    <dgm:cxn modelId="{B5FA3E39-69E1-430A-ACB5-EFA9E6E83F63}" type="presParOf" srcId="{D822091C-9A8D-4111-9348-58691C02A8C2}" destId="{6B62B73F-01EE-4D07-993D-29617387D93B}" srcOrd="0" destOrd="0" presId="urn:microsoft.com/office/officeart/2005/8/layout/orgChart1"/>
    <dgm:cxn modelId="{B24567E4-EA15-4123-80D7-41DA94ABA215}" type="presParOf" srcId="{D822091C-9A8D-4111-9348-58691C02A8C2}" destId="{0198675E-BBC4-45EF-9858-6FBF17D7D673}" srcOrd="1" destOrd="0" presId="urn:microsoft.com/office/officeart/2005/8/layout/orgChart1"/>
    <dgm:cxn modelId="{A57BB5DF-9292-4DA0-A451-5C446C58AA73}" type="presParOf" srcId="{30B63D12-E16C-4457-B854-C5CBB210B94E}" destId="{03593A86-33CE-4859-B77B-98A45A2500E0}" srcOrd="1" destOrd="0" presId="urn:microsoft.com/office/officeart/2005/8/layout/orgChart1"/>
    <dgm:cxn modelId="{EFDD6861-3B05-4488-882F-340CDFF3759F}" type="presParOf" srcId="{30B63D12-E16C-4457-B854-C5CBB210B94E}" destId="{19063021-2917-49FD-8CFD-0E560F4CD53E}" srcOrd="2" destOrd="0" presId="urn:microsoft.com/office/officeart/2005/8/layout/orgChart1"/>
    <dgm:cxn modelId="{F1C054B1-D709-44F1-B196-1C8904FBC009}" type="presParOf" srcId="{3D294C77-1868-4DE3-9947-2ABDA25E412B}" destId="{41478F56-69B0-4377-9DE4-952EEACC8B1C}" srcOrd="4" destOrd="0" presId="urn:microsoft.com/office/officeart/2005/8/layout/orgChart1"/>
    <dgm:cxn modelId="{48B79D01-FB92-4C31-A51B-AB51BB720ADE}" type="presParOf" srcId="{3D294C77-1868-4DE3-9947-2ABDA25E412B}" destId="{223C1214-FEA7-42A4-8EA8-72BD2683DA04}" srcOrd="5" destOrd="0" presId="urn:microsoft.com/office/officeart/2005/8/layout/orgChart1"/>
    <dgm:cxn modelId="{599A0977-FBFA-4074-B273-858F76D53CA2}" type="presParOf" srcId="{223C1214-FEA7-42A4-8EA8-72BD2683DA04}" destId="{2FEA8A0B-0020-429A-8A0F-A7E45635BAD9}" srcOrd="0" destOrd="0" presId="urn:microsoft.com/office/officeart/2005/8/layout/orgChart1"/>
    <dgm:cxn modelId="{A9339BDD-D2C8-4AD8-AE5F-11C3CB91E00F}" type="presParOf" srcId="{2FEA8A0B-0020-429A-8A0F-A7E45635BAD9}" destId="{B7810F91-14CA-44E7-AC52-1918E5F89240}" srcOrd="0" destOrd="0" presId="urn:microsoft.com/office/officeart/2005/8/layout/orgChart1"/>
    <dgm:cxn modelId="{8517043B-4322-4982-A3AC-4C5CB1C4AC1D}" type="presParOf" srcId="{2FEA8A0B-0020-429A-8A0F-A7E45635BAD9}" destId="{5D87917D-D37C-439A-B226-5B47D8606054}" srcOrd="1" destOrd="0" presId="urn:microsoft.com/office/officeart/2005/8/layout/orgChart1"/>
    <dgm:cxn modelId="{F25A885E-B45A-4987-B96B-08A71E743DF3}" type="presParOf" srcId="{223C1214-FEA7-42A4-8EA8-72BD2683DA04}" destId="{1AF477AE-5F26-4C5D-8C9B-A6E85CA4A89A}" srcOrd="1" destOrd="0" presId="urn:microsoft.com/office/officeart/2005/8/layout/orgChart1"/>
    <dgm:cxn modelId="{5A550241-F994-40A9-93BB-93F73D0F8EDA}" type="presParOf" srcId="{223C1214-FEA7-42A4-8EA8-72BD2683DA04}" destId="{782EB294-9AAE-4594-888E-7822D46DE5A2}" srcOrd="2" destOrd="0" presId="urn:microsoft.com/office/officeart/2005/8/layout/orgChart1"/>
    <dgm:cxn modelId="{FE011E6D-E3C5-4DA4-8266-8DD219E22032}" type="presParOf" srcId="{3D294C77-1868-4DE3-9947-2ABDA25E412B}" destId="{503543F5-20EA-419E-ACB4-BFEC91A7BBD2}" srcOrd="6" destOrd="0" presId="urn:microsoft.com/office/officeart/2005/8/layout/orgChart1"/>
    <dgm:cxn modelId="{B5F80704-C3F0-4C7E-8702-B43449D6CF85}" type="presParOf" srcId="{3D294C77-1868-4DE3-9947-2ABDA25E412B}" destId="{80FA9B65-7EF7-4764-992D-41A06C99BE6B}" srcOrd="7" destOrd="0" presId="urn:microsoft.com/office/officeart/2005/8/layout/orgChart1"/>
    <dgm:cxn modelId="{71251FCA-D3B7-4E73-B4DC-27D9D30705A9}" type="presParOf" srcId="{80FA9B65-7EF7-4764-992D-41A06C99BE6B}" destId="{DB6D48EC-FB89-45F6-9A51-ED90DA0F9544}" srcOrd="0" destOrd="0" presId="urn:microsoft.com/office/officeart/2005/8/layout/orgChart1"/>
    <dgm:cxn modelId="{429E764A-6915-4AE2-9037-9F3A58CBD881}" type="presParOf" srcId="{DB6D48EC-FB89-45F6-9A51-ED90DA0F9544}" destId="{407742A9-1DF6-4237-9576-A8C35BFDCC11}" srcOrd="0" destOrd="0" presId="urn:microsoft.com/office/officeart/2005/8/layout/orgChart1"/>
    <dgm:cxn modelId="{DF802ACA-2ADA-4A94-B2BC-B236D3E9F9C7}" type="presParOf" srcId="{DB6D48EC-FB89-45F6-9A51-ED90DA0F9544}" destId="{802D4034-FC98-470D-A7D3-763B3CF9FD88}" srcOrd="1" destOrd="0" presId="urn:microsoft.com/office/officeart/2005/8/layout/orgChart1"/>
    <dgm:cxn modelId="{4981A74E-7886-4C8C-A65D-2E8AD1F90F60}" type="presParOf" srcId="{80FA9B65-7EF7-4764-992D-41A06C99BE6B}" destId="{0EB90565-BB96-4BA7-9BBF-610021C55D21}" srcOrd="1" destOrd="0" presId="urn:microsoft.com/office/officeart/2005/8/layout/orgChart1"/>
    <dgm:cxn modelId="{04672F01-EDC7-44A9-9529-A0B8E3035130}" type="presParOf" srcId="{80FA9B65-7EF7-4764-992D-41A06C99BE6B}" destId="{57A89FDE-6635-4164-834E-D4470661AC33}" srcOrd="2" destOrd="0" presId="urn:microsoft.com/office/officeart/2005/8/layout/orgChart1"/>
    <dgm:cxn modelId="{21E0DD8F-D59B-4779-A60C-F7A1D4798722}" type="presParOf" srcId="{3D294C77-1868-4DE3-9947-2ABDA25E412B}" destId="{0A32AA3A-9BA9-42C2-91FC-36FA63706A7E}" srcOrd="8" destOrd="0" presId="urn:microsoft.com/office/officeart/2005/8/layout/orgChart1"/>
    <dgm:cxn modelId="{E00C9621-C4E9-4062-A456-87A7DF4BB85B}" type="presParOf" srcId="{3D294C77-1868-4DE3-9947-2ABDA25E412B}" destId="{016B876E-1296-4E36-AF8B-82BE432CBAB0}" srcOrd="9" destOrd="0" presId="urn:microsoft.com/office/officeart/2005/8/layout/orgChart1"/>
    <dgm:cxn modelId="{1A8203E6-3287-4DD3-A2D0-855B21323C3A}" type="presParOf" srcId="{016B876E-1296-4E36-AF8B-82BE432CBAB0}" destId="{33A2191A-2335-469F-A018-5D9A777F6F8A}" srcOrd="0" destOrd="0" presId="urn:microsoft.com/office/officeart/2005/8/layout/orgChart1"/>
    <dgm:cxn modelId="{422F4C5C-1934-4C59-A717-6FAE91037B37}" type="presParOf" srcId="{33A2191A-2335-469F-A018-5D9A777F6F8A}" destId="{119F815F-4DE0-4504-AFBC-BBF5650422F8}" srcOrd="0" destOrd="0" presId="urn:microsoft.com/office/officeart/2005/8/layout/orgChart1"/>
    <dgm:cxn modelId="{38077B3E-CF77-41CA-9843-90F0ED8672FE}" type="presParOf" srcId="{33A2191A-2335-469F-A018-5D9A777F6F8A}" destId="{675603B2-EE7B-4C97-8FD1-2309C492C673}" srcOrd="1" destOrd="0" presId="urn:microsoft.com/office/officeart/2005/8/layout/orgChart1"/>
    <dgm:cxn modelId="{FEC0DFA8-F1E7-4CE8-A39D-B2B0DBDB0EC2}" type="presParOf" srcId="{016B876E-1296-4E36-AF8B-82BE432CBAB0}" destId="{993C0466-8B4D-4C80-9834-63731C9AB5C3}" srcOrd="1" destOrd="0" presId="urn:microsoft.com/office/officeart/2005/8/layout/orgChart1"/>
    <dgm:cxn modelId="{191A77D3-DAF4-4D89-9275-443DD19F6F48}" type="presParOf" srcId="{016B876E-1296-4E36-AF8B-82BE432CBAB0}" destId="{8B0D62D8-9596-4A7A-B674-276424860F8C}" srcOrd="2" destOrd="0" presId="urn:microsoft.com/office/officeart/2005/8/layout/orgChart1"/>
    <dgm:cxn modelId="{142D0858-2B16-48B8-A48E-817FA319EBC3}" type="presParOf" srcId="{4437C3AF-A05A-497F-BE33-7D1662688902}" destId="{ACF5266D-D8E7-4AAD-AEB5-53748AF1745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32AA3A-9BA9-42C2-91FC-36FA63706A7E}">
      <dsp:nvSpPr>
        <dsp:cNvPr id="0" name=""/>
        <dsp:cNvSpPr/>
      </dsp:nvSpPr>
      <dsp:spPr>
        <a:xfrm>
          <a:off x="2755494" y="691567"/>
          <a:ext cx="91440" cy="614014"/>
        </a:xfrm>
        <a:custGeom>
          <a:avLst/>
          <a:gdLst/>
          <a:ahLst/>
          <a:cxnLst/>
          <a:rect l="0" t="0" r="0" b="0"/>
          <a:pathLst>
            <a:path>
              <a:moveTo>
                <a:pt x="93427" y="0"/>
              </a:moveTo>
              <a:lnTo>
                <a:pt x="93427" y="614014"/>
              </a:lnTo>
              <a:lnTo>
                <a:pt x="45720" y="614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543F5-20EA-419E-ACB4-BFEC91A7BBD2}">
      <dsp:nvSpPr>
        <dsp:cNvPr id="0" name=""/>
        <dsp:cNvSpPr/>
      </dsp:nvSpPr>
      <dsp:spPr>
        <a:xfrm>
          <a:off x="2025854" y="691567"/>
          <a:ext cx="823067" cy="621252"/>
        </a:xfrm>
        <a:custGeom>
          <a:avLst/>
          <a:gdLst/>
          <a:ahLst/>
          <a:cxnLst/>
          <a:rect l="0" t="0" r="0" b="0"/>
          <a:pathLst>
            <a:path>
              <a:moveTo>
                <a:pt x="823067" y="0"/>
              </a:moveTo>
              <a:lnTo>
                <a:pt x="823067" y="621252"/>
              </a:lnTo>
              <a:lnTo>
                <a:pt x="0" y="6212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478F56-69B0-4377-9DE4-952EEACC8B1C}">
      <dsp:nvSpPr>
        <dsp:cNvPr id="0" name=""/>
        <dsp:cNvSpPr/>
      </dsp:nvSpPr>
      <dsp:spPr>
        <a:xfrm>
          <a:off x="2028030" y="691567"/>
          <a:ext cx="820892" cy="261632"/>
        </a:xfrm>
        <a:custGeom>
          <a:avLst/>
          <a:gdLst/>
          <a:ahLst/>
          <a:cxnLst/>
          <a:rect l="0" t="0" r="0" b="0"/>
          <a:pathLst>
            <a:path>
              <a:moveTo>
                <a:pt x="820892" y="0"/>
              </a:moveTo>
              <a:lnTo>
                <a:pt x="820892" y="261632"/>
              </a:lnTo>
              <a:lnTo>
                <a:pt x="0" y="2616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422D3-BA98-43BB-B46D-9C720CECF968}">
      <dsp:nvSpPr>
        <dsp:cNvPr id="0" name=""/>
        <dsp:cNvSpPr/>
      </dsp:nvSpPr>
      <dsp:spPr>
        <a:xfrm>
          <a:off x="2803202" y="691567"/>
          <a:ext cx="91440" cy="262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694"/>
              </a:lnTo>
              <a:lnTo>
                <a:pt x="105682" y="262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86534-BB04-4406-A15C-BB32855E3F0C}">
      <dsp:nvSpPr>
        <dsp:cNvPr id="0" name=""/>
        <dsp:cNvSpPr/>
      </dsp:nvSpPr>
      <dsp:spPr>
        <a:xfrm>
          <a:off x="2743239" y="691567"/>
          <a:ext cx="91440" cy="262694"/>
        </a:xfrm>
        <a:custGeom>
          <a:avLst/>
          <a:gdLst/>
          <a:ahLst/>
          <a:cxnLst/>
          <a:rect l="0" t="0" r="0" b="0"/>
          <a:pathLst>
            <a:path>
              <a:moveTo>
                <a:pt x="105682" y="0"/>
              </a:moveTo>
              <a:lnTo>
                <a:pt x="105682" y="262694"/>
              </a:lnTo>
              <a:lnTo>
                <a:pt x="45720" y="262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6B768-EF5B-4A7A-9434-DA0D6EEBA66E}">
      <dsp:nvSpPr>
        <dsp:cNvPr id="0" name=""/>
        <dsp:cNvSpPr/>
      </dsp:nvSpPr>
      <dsp:spPr>
        <a:xfrm>
          <a:off x="3134459" y="286104"/>
          <a:ext cx="405463" cy="262694"/>
        </a:xfrm>
        <a:custGeom>
          <a:avLst/>
          <a:gdLst/>
          <a:ahLst/>
          <a:cxnLst/>
          <a:rect l="0" t="0" r="0" b="0"/>
          <a:pathLst>
            <a:path>
              <a:moveTo>
                <a:pt x="405463" y="0"/>
              </a:moveTo>
              <a:lnTo>
                <a:pt x="405463" y="262694"/>
              </a:lnTo>
              <a:lnTo>
                <a:pt x="0" y="2626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62247-315D-409E-AB7B-567A9A542736}">
      <dsp:nvSpPr>
        <dsp:cNvPr id="0" name=""/>
        <dsp:cNvSpPr/>
      </dsp:nvSpPr>
      <dsp:spPr>
        <a:xfrm>
          <a:off x="4217041" y="853153"/>
          <a:ext cx="145372" cy="617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7832"/>
              </a:lnTo>
              <a:lnTo>
                <a:pt x="145372" y="617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97046-409A-46F6-9ADC-77DEF8342F9B}">
      <dsp:nvSpPr>
        <dsp:cNvPr id="0" name=""/>
        <dsp:cNvSpPr/>
      </dsp:nvSpPr>
      <dsp:spPr>
        <a:xfrm>
          <a:off x="4217041" y="853153"/>
          <a:ext cx="152528" cy="270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809"/>
              </a:lnTo>
              <a:lnTo>
                <a:pt x="152528" y="270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2669F-164C-4C1A-8D3B-DF3C4F6FE7F3}">
      <dsp:nvSpPr>
        <dsp:cNvPr id="0" name=""/>
        <dsp:cNvSpPr/>
      </dsp:nvSpPr>
      <dsp:spPr>
        <a:xfrm>
          <a:off x="4099251" y="853153"/>
          <a:ext cx="91440" cy="266817"/>
        </a:xfrm>
        <a:custGeom>
          <a:avLst/>
          <a:gdLst/>
          <a:ahLst/>
          <a:cxnLst/>
          <a:rect l="0" t="0" r="0" b="0"/>
          <a:pathLst>
            <a:path>
              <a:moveTo>
                <a:pt x="117789" y="0"/>
              </a:moveTo>
              <a:lnTo>
                <a:pt x="117789" y="266817"/>
              </a:lnTo>
              <a:lnTo>
                <a:pt x="45720" y="266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927B2-5918-4ACF-ABB0-E1D8145257B7}">
      <dsp:nvSpPr>
        <dsp:cNvPr id="0" name=""/>
        <dsp:cNvSpPr/>
      </dsp:nvSpPr>
      <dsp:spPr>
        <a:xfrm>
          <a:off x="3539923" y="286104"/>
          <a:ext cx="905548" cy="281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548"/>
              </a:lnTo>
              <a:lnTo>
                <a:pt x="905548" y="221548"/>
              </a:lnTo>
              <a:lnTo>
                <a:pt x="905548" y="2815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68761-9A2B-49DC-89F1-D661A17739EF}">
      <dsp:nvSpPr>
        <dsp:cNvPr id="0" name=""/>
        <dsp:cNvSpPr/>
      </dsp:nvSpPr>
      <dsp:spPr>
        <a:xfrm>
          <a:off x="3254385" y="566"/>
          <a:ext cx="571075" cy="2855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Elvis Presley</a:t>
          </a:r>
        </a:p>
      </dsp:txBody>
      <dsp:txXfrm>
        <a:off x="3254385" y="566"/>
        <a:ext cx="571075" cy="285537"/>
      </dsp:txXfrm>
    </dsp:sp>
    <dsp:sp modelId="{46734D87-48A8-438D-860F-801A9ED4B65F}">
      <dsp:nvSpPr>
        <dsp:cNvPr id="0" name=""/>
        <dsp:cNvSpPr/>
      </dsp:nvSpPr>
      <dsp:spPr>
        <a:xfrm>
          <a:off x="4159934" y="567616"/>
          <a:ext cx="571075" cy="2855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Miðasala</a:t>
          </a:r>
        </a:p>
      </dsp:txBody>
      <dsp:txXfrm>
        <a:off x="4159934" y="567616"/>
        <a:ext cx="571075" cy="285537"/>
      </dsp:txXfrm>
    </dsp:sp>
    <dsp:sp modelId="{5E0DFDB9-3661-44E5-B27D-A3000482C96D}">
      <dsp:nvSpPr>
        <dsp:cNvPr id="0" name=""/>
        <dsp:cNvSpPr/>
      </dsp:nvSpPr>
      <dsp:spPr>
        <a:xfrm>
          <a:off x="3573896" y="977202"/>
          <a:ext cx="571075" cy="2855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Verð</a:t>
          </a:r>
        </a:p>
      </dsp:txBody>
      <dsp:txXfrm>
        <a:off x="3573896" y="977202"/>
        <a:ext cx="571075" cy="285537"/>
      </dsp:txXfrm>
    </dsp:sp>
    <dsp:sp modelId="{58003A6E-C6E6-4A3B-A641-2BF95730EC7A}">
      <dsp:nvSpPr>
        <dsp:cNvPr id="0" name=""/>
        <dsp:cNvSpPr/>
      </dsp:nvSpPr>
      <dsp:spPr>
        <a:xfrm>
          <a:off x="4369570" y="981194"/>
          <a:ext cx="571075" cy="2855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Persónulegar Upplýsingar</a:t>
          </a:r>
        </a:p>
      </dsp:txBody>
      <dsp:txXfrm>
        <a:off x="4369570" y="981194"/>
        <a:ext cx="571075" cy="285537"/>
      </dsp:txXfrm>
    </dsp:sp>
    <dsp:sp modelId="{60CA8AE7-2D33-4055-8B88-FBE7AA1E907D}">
      <dsp:nvSpPr>
        <dsp:cNvPr id="0" name=""/>
        <dsp:cNvSpPr/>
      </dsp:nvSpPr>
      <dsp:spPr>
        <a:xfrm>
          <a:off x="4362414" y="1328216"/>
          <a:ext cx="571075" cy="2855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Borgunarvalkostur</a:t>
          </a:r>
        </a:p>
      </dsp:txBody>
      <dsp:txXfrm>
        <a:off x="4362414" y="1328216"/>
        <a:ext cx="571075" cy="285537"/>
      </dsp:txXfrm>
    </dsp:sp>
    <dsp:sp modelId="{B99EEBE1-A06C-46B7-9FEA-F2FB02F97B6C}">
      <dsp:nvSpPr>
        <dsp:cNvPr id="0" name=""/>
        <dsp:cNvSpPr/>
      </dsp:nvSpPr>
      <dsp:spPr>
        <a:xfrm>
          <a:off x="2563384" y="406030"/>
          <a:ext cx="571075" cy="2855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Forsíða</a:t>
          </a:r>
        </a:p>
      </dsp:txBody>
      <dsp:txXfrm>
        <a:off x="2563384" y="406030"/>
        <a:ext cx="571075" cy="285537"/>
      </dsp:txXfrm>
    </dsp:sp>
    <dsp:sp modelId="{CB138A73-9140-4BFE-9700-D41A5F3928CB}">
      <dsp:nvSpPr>
        <dsp:cNvPr id="0" name=""/>
        <dsp:cNvSpPr/>
      </dsp:nvSpPr>
      <dsp:spPr>
        <a:xfrm>
          <a:off x="2217884" y="811493"/>
          <a:ext cx="571075" cy="2855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Dagsetning og tími</a:t>
          </a:r>
        </a:p>
      </dsp:txBody>
      <dsp:txXfrm>
        <a:off x="2217884" y="811493"/>
        <a:ext cx="571075" cy="285537"/>
      </dsp:txXfrm>
    </dsp:sp>
    <dsp:sp modelId="{6B62B73F-01EE-4D07-993D-29617387D93B}">
      <dsp:nvSpPr>
        <dsp:cNvPr id="0" name=""/>
        <dsp:cNvSpPr/>
      </dsp:nvSpPr>
      <dsp:spPr>
        <a:xfrm>
          <a:off x="2908885" y="811493"/>
          <a:ext cx="571075" cy="2855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Lagalisti og Upplýsingar</a:t>
          </a:r>
        </a:p>
      </dsp:txBody>
      <dsp:txXfrm>
        <a:off x="2908885" y="811493"/>
        <a:ext cx="571075" cy="285537"/>
      </dsp:txXfrm>
    </dsp:sp>
    <dsp:sp modelId="{B7810F91-14CA-44E7-AC52-1918E5F89240}">
      <dsp:nvSpPr>
        <dsp:cNvPr id="0" name=""/>
        <dsp:cNvSpPr/>
      </dsp:nvSpPr>
      <dsp:spPr>
        <a:xfrm>
          <a:off x="1456954" y="810431"/>
          <a:ext cx="571075" cy="2855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Atburður</a:t>
          </a:r>
        </a:p>
      </dsp:txBody>
      <dsp:txXfrm>
        <a:off x="1456954" y="810431"/>
        <a:ext cx="571075" cy="285537"/>
      </dsp:txXfrm>
    </dsp:sp>
    <dsp:sp modelId="{407742A9-1DF6-4237-9576-A8C35BFDCC11}">
      <dsp:nvSpPr>
        <dsp:cNvPr id="0" name=""/>
        <dsp:cNvSpPr/>
      </dsp:nvSpPr>
      <dsp:spPr>
        <a:xfrm>
          <a:off x="1454779" y="1170051"/>
          <a:ext cx="571075" cy="2855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Staður</a:t>
          </a:r>
        </a:p>
      </dsp:txBody>
      <dsp:txXfrm>
        <a:off x="1454779" y="1170051"/>
        <a:ext cx="571075" cy="285537"/>
      </dsp:txXfrm>
    </dsp:sp>
    <dsp:sp modelId="{119F815F-4DE0-4504-AFBC-BBF5650422F8}">
      <dsp:nvSpPr>
        <dsp:cNvPr id="0" name=""/>
        <dsp:cNvSpPr/>
      </dsp:nvSpPr>
      <dsp:spPr>
        <a:xfrm>
          <a:off x="2230139" y="1162813"/>
          <a:ext cx="571075" cy="2855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Veitingar</a:t>
          </a:r>
        </a:p>
      </dsp:txBody>
      <dsp:txXfrm>
        <a:off x="2230139" y="1162813"/>
        <a:ext cx="571075" cy="2855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69E6C-A863-4B3F-8C90-4B96BBFB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C3782F6E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Patrekur Árni Leví Gunnarsson</dc:creator>
  <cp:keywords/>
  <dc:description/>
  <cp:lastModifiedBy>Patrekur Árni Leví Gunnarsson</cp:lastModifiedBy>
  <cp:revision>1</cp:revision>
  <dcterms:created xsi:type="dcterms:W3CDTF">2015-03-23T11:24:00Z</dcterms:created>
  <dcterms:modified xsi:type="dcterms:W3CDTF">2015-03-23T11:45:00Z</dcterms:modified>
</cp:coreProperties>
</file>